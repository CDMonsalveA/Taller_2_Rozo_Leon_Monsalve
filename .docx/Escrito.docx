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09F4" w14:textId="77777777" w:rsidR="006D2993" w:rsidRDefault="006D2993">
      <w:pPr>
        <w:pStyle w:val="Ttulo"/>
      </w:pPr>
    </w:p>
    <w:p w14:paraId="47D05E21" w14:textId="3A157A2E" w:rsidR="00E81978" w:rsidRDefault="00000000">
      <w:pPr>
        <w:pStyle w:val="Ttulo"/>
      </w:pPr>
      <w:sdt>
        <w:sdtPr>
          <w:alias w:val="Title:"/>
          <w:tag w:val="Title:"/>
          <w:id w:val="726351117"/>
          <w:placeholder>
            <w:docPart w:val="B0832001B84C4FEBAAD76C55E2B53461"/>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379B7">
            <w:t>[Title Here, up to 12 Words, on One to Two Lines]</w:t>
          </w:r>
        </w:sdtContent>
      </w:sdt>
    </w:p>
    <w:sdt>
      <w:sdtPr>
        <w:alias w:val="Author Name(s), First M. Last, Omit Titles and Degrees:"/>
        <w:tag w:val="Author Name(s), First M. Last, Omit Titles and Degrees:"/>
        <w:id w:val="-1736158886"/>
        <w:placeholder>
          <w:docPart w:val="9BB3AEACEE9548BD92D505C768299CF9"/>
        </w:placeholder>
        <w:temporary/>
        <w:showingPlcHdr/>
        <w15:appearance w15:val="hidden"/>
        <w:text/>
      </w:sdtPr>
      <w:sdtContent>
        <w:p w14:paraId="1FB7F08E" w14:textId="77777777" w:rsidR="00B823AA" w:rsidRDefault="00B823AA" w:rsidP="00B823AA">
          <w:pPr>
            <w:pStyle w:val="Title2"/>
          </w:pPr>
          <w:r>
            <w:t>[Author Name(s), First M. Last, Omit Titles and Degrees]</w:t>
          </w:r>
        </w:p>
      </w:sdtContent>
    </w:sdt>
    <w:p w14:paraId="6E9445E2" w14:textId="77777777" w:rsidR="00E81978" w:rsidRDefault="00000000" w:rsidP="00B823AA">
      <w:pPr>
        <w:pStyle w:val="Title2"/>
      </w:pPr>
      <w:sdt>
        <w:sdtPr>
          <w:alias w:val="Institutional Affiliation(s):"/>
          <w:tag w:val="Institutional Affiliation(s):"/>
          <w:id w:val="-1771543088"/>
          <w:placeholder>
            <w:docPart w:val="0389FEEABC7A469B9EF3D8EBAD3AD936"/>
          </w:placeholder>
          <w:temporary/>
          <w:showingPlcHdr/>
          <w15:appearance w15:val="hidden"/>
          <w:text/>
        </w:sdtPr>
        <w:sdtContent>
          <w:r w:rsidR="005D3A03">
            <w:t>[Institutional Affiliation(s)]</w:t>
          </w:r>
        </w:sdtContent>
      </w:sdt>
    </w:p>
    <w:sdt>
      <w:sdtPr>
        <w:alias w:val="Author Note:"/>
        <w:tag w:val="Author Note:"/>
        <w:id w:val="266668659"/>
        <w:placeholder>
          <w:docPart w:val="CEF527B8621647C6A8B8821190180324"/>
        </w:placeholder>
        <w:temporary/>
        <w:showingPlcHdr/>
        <w15:appearance w15:val="hidden"/>
      </w:sdtPr>
      <w:sdtContent>
        <w:p w14:paraId="4949E82F" w14:textId="77777777" w:rsidR="00E81978" w:rsidRDefault="005D3A03">
          <w:pPr>
            <w:pStyle w:val="Ttulo"/>
          </w:pPr>
          <w:r>
            <w:t>Author Note</w:t>
          </w:r>
        </w:p>
      </w:sdtContent>
    </w:sdt>
    <w:sdt>
      <w:sdtPr>
        <w:alias w:val="Include any grant/funding information and a complete correspondence address:"/>
        <w:tag w:val="Include any grant/funding information and a complete correspondence address:"/>
        <w:id w:val="716785028"/>
        <w:placeholder>
          <w:docPart w:val="D7EB886F6CD540FE885D594F22B6309A"/>
        </w:placeholder>
        <w:temporary/>
        <w:showingPlcHdr/>
        <w15:appearance w15:val="hidden"/>
        <w:text/>
      </w:sdtPr>
      <w:sdtContent>
        <w:p w14:paraId="335D414B"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64BD13243D40400EB3F357A081C35984"/>
        </w:placeholder>
        <w:temporary/>
        <w15:appearance w15:val="hidden"/>
      </w:sdtPr>
      <w:sdtContent>
        <w:p w14:paraId="1B9EBB81" w14:textId="77777777" w:rsidR="00E81978" w:rsidRDefault="005D3A03">
          <w:pPr>
            <w:pStyle w:val="SectionTitle"/>
          </w:pPr>
          <w:r>
            <w:t>Abstract</w:t>
          </w:r>
        </w:p>
      </w:sdtContent>
    </w:sdt>
    <w:sdt>
      <w:sdtPr>
        <w:alias w:val="Text for abstract:"/>
        <w:tag w:val="Text for abstract:"/>
        <w:id w:val="-1399134618"/>
        <w:placeholder>
          <w:docPart w:val="D760001EEF734731813440B338AD6968"/>
        </w:placeholder>
        <w:temporary/>
        <w:showingPlcHdr/>
        <w15:appearance w15:val="hidden"/>
        <w:text/>
      </w:sdtPr>
      <w:sdtContent>
        <w:p w14:paraId="338C14DD" w14:textId="77777777" w:rsidR="00E81978" w:rsidRDefault="005D3A03">
          <w:pPr>
            <w:pStyle w:val="Sinespaciado"/>
          </w:pPr>
          <w:r>
            <w:t xml:space="preserve">[The abstract should be one paragraph of between 150 and 250 words.  It is not indented.  Section titles, such as the word </w:t>
          </w:r>
          <w:r>
            <w:rPr>
              <w:rStyle w:val="nf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20092353" w14:textId="77777777" w:rsidR="00E81978" w:rsidRDefault="005D3A03">
      <w:r>
        <w:rPr>
          <w:rStyle w:val="nfasis"/>
        </w:rPr>
        <w:t>Keywords</w:t>
      </w:r>
      <w:r>
        <w:t xml:space="preserve">:  </w:t>
      </w:r>
      <w:sdt>
        <w:sdtPr>
          <w:alias w:val="Keywords for abstract:"/>
          <w:tag w:val="Keywords for abstract:"/>
          <w:id w:val="1136374635"/>
          <w:placeholder>
            <w:docPart w:val="F05CEEE1BBD0486492CC84EE45D2D5B4"/>
          </w:placeholder>
          <w:temporary/>
          <w:showingPlcHdr/>
          <w15:appearance w15:val="hidden"/>
          <w:text/>
        </w:sdtPr>
        <w:sdtContent>
          <w:r>
            <w:t>[Click here to add keywords.]</w:t>
          </w:r>
        </w:sdtContent>
      </w:sdt>
    </w:p>
    <w:p w14:paraId="199CF41B" w14:textId="77777777" w:rsidR="00E81978" w:rsidRDefault="00000000">
      <w:pPr>
        <w:pStyle w:val="SectionTitle"/>
      </w:pPr>
      <w:sdt>
        <w:sdtPr>
          <w:alias w:val="Section title:"/>
          <w:tag w:val="Section title:"/>
          <w:id w:val="984196707"/>
          <w:placeholder>
            <w:docPart w:val="1648F90AB2D8466CAAAEC43EACA8CC4B"/>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85B68">
            <w:t>[Title Here, up to 12 Words, on One to Two Lines]</w:t>
          </w:r>
        </w:sdtContent>
      </w:sdt>
    </w:p>
    <w:sdt>
      <w:sdtPr>
        <w:alias w:val="Section text:"/>
        <w:tag w:val="Section text:"/>
        <w:id w:val="-1322272011"/>
        <w:placeholder>
          <w:docPart w:val="68A662BFBC064834B484AA535B9F8825"/>
        </w:placeholder>
        <w:temporary/>
        <w:showingPlcHdr/>
        <w15:appearance w15:val="hidden"/>
        <w:text/>
      </w:sdtPr>
      <w:sdtContent>
        <w:p w14:paraId="354D7831" w14:textId="77777777" w:rsidR="00E81978" w:rsidRDefault="005D3A03">
          <w:r>
            <w:t xml:space="preserve">[The body of your paper uses a half-inch first line indent and is double-spaced.  APA style provides for up to five heading levels, shown in the paragraphs that follow.  Note that the word </w:t>
          </w:r>
          <w:r>
            <w:rPr>
              <w:rStyle w:val="nfasis"/>
            </w:rPr>
            <w:t>Introduction</w:t>
          </w:r>
          <w:r>
            <w:t xml:space="preserve"> should not be used as an initial heading, as it’s assumed that your paper begins with an introduction.]</w:t>
          </w:r>
        </w:p>
      </w:sdtContent>
    </w:sdt>
    <w:sdt>
      <w:sdtPr>
        <w:alias w:val="Heading 1:"/>
        <w:tag w:val="Heading 1:"/>
        <w:id w:val="1295489386"/>
        <w:placeholder>
          <w:docPart w:val="A0954B1D24884C599BF2380F917A7719"/>
        </w:placeholder>
        <w:temporary/>
        <w:showingPlcHdr/>
        <w15:appearance w15:val="hidden"/>
        <w:text/>
      </w:sdtPr>
      <w:sdtContent>
        <w:p w14:paraId="7808B51B" w14:textId="77777777" w:rsidR="00E81978" w:rsidRDefault="005D3A03">
          <w:pPr>
            <w:pStyle w:val="Ttulo1"/>
          </w:pPr>
          <w:r>
            <w:t>[Heading 1]</w:t>
          </w:r>
        </w:p>
      </w:sdtContent>
    </w:sdt>
    <w:p w14:paraId="0118CDB0" w14:textId="77777777" w:rsidR="00E81978" w:rsidRDefault="00000000">
      <w:sdt>
        <w:sdtPr>
          <w:alias w:val="Paragraph text:"/>
          <w:tag w:val="Paragraph text:"/>
          <w:id w:val="1404798514"/>
          <w:placeholder>
            <w:docPart w:val="14621B2DC1124839A4F1EB3F7D9558E7"/>
          </w:placeholder>
          <w:temporary/>
          <w:showingPlcHdr/>
          <w15:appearance w15:val="hidden"/>
          <w:text/>
        </w:sdtPr>
        <w:sdtContent>
          <w:r w:rsidR="005D3A03">
            <w:t>[The first two heading levels get their own paragraph, as shown here.  Headings 3, 4, and 5 are run-in headings used at the beginning of the paragraph.]</w:t>
          </w:r>
        </w:sdtContent>
      </w:sdt>
    </w:p>
    <w:p w14:paraId="2F979C99" w14:textId="77777777" w:rsidR="00E81978" w:rsidRPr="00C31D30" w:rsidRDefault="00000000" w:rsidP="00C31D30">
      <w:pPr>
        <w:pStyle w:val="Ttulo2"/>
      </w:pPr>
      <w:sdt>
        <w:sdtPr>
          <w:alias w:val="Heading 2:"/>
          <w:tag w:val="Heading 2:"/>
          <w:id w:val="1203442487"/>
          <w:placeholder>
            <w:docPart w:val="E43049045350483689DB6FBB1A16BA50"/>
          </w:placeholder>
          <w:temporary/>
          <w:showingPlcHdr/>
          <w15:appearance w15:val="hidden"/>
          <w:text/>
        </w:sdtPr>
        <w:sdtContent>
          <w:r w:rsidR="005D3A03" w:rsidRPr="00C31D30">
            <w:t>[Heading 2]</w:t>
          </w:r>
        </w:sdtContent>
      </w:sdt>
      <w:r w:rsidR="005D3A03" w:rsidRPr="00D85B68">
        <w:rPr>
          <w:rStyle w:val="Refdenotaalpie"/>
        </w:rPr>
        <w:t>1</w:t>
      </w:r>
    </w:p>
    <w:sdt>
      <w:sdtPr>
        <w:alias w:val="Paragraph text:"/>
        <w:tag w:val="Paragraph text:"/>
        <w:id w:val="1221403361"/>
        <w:placeholder>
          <w:docPart w:val="BF836DF37E4543098B3BE39E1A0089DC"/>
        </w:placeholder>
        <w:temporary/>
        <w:showingPlcHdr/>
        <w15:appearance w15:val="hidden"/>
      </w:sdtPr>
      <w:sdtContent>
        <w:p w14:paraId="665F743F" w14:textId="77777777" w:rsidR="00E81978" w:rsidRDefault="005D3A03">
          <w:pPr>
            <w:pStyle w:val="Sinespaciado"/>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76FB71FB" w14:textId="77777777" w:rsidR="00355DCA" w:rsidRPr="00C31D30" w:rsidRDefault="00000000" w:rsidP="00C31D30">
      <w:pPr>
        <w:pStyle w:val="Ttulo3"/>
      </w:pPr>
      <w:sdt>
        <w:sdtPr>
          <w:alias w:val="Heading 3:"/>
          <w:tag w:val="Heading 3:"/>
          <w:id w:val="1751771428"/>
          <w:placeholder>
            <w:docPart w:val="CBA26D2952D2497E8E447A340021A141"/>
          </w:placeholder>
          <w:temporary/>
          <w:showingPlcHdr/>
          <w15:appearance w15:val="hidden"/>
          <w:text/>
        </w:sdtPr>
        <w:sdtContent>
          <w:r w:rsidR="005D3A03" w:rsidRPr="00C31D30">
            <w:t>[Heading 3]</w:t>
          </w:r>
        </w:sdtContent>
      </w:sdt>
      <w:r w:rsidR="00355DCA" w:rsidRPr="00C31D30">
        <w:t>.</w:t>
      </w:r>
    </w:p>
    <w:p w14:paraId="2750B1A8" w14:textId="77777777" w:rsidR="00E81978" w:rsidRDefault="00000000">
      <w:pPr>
        <w:rPr>
          <w:b/>
          <w:bCs/>
        </w:rPr>
      </w:pPr>
      <w:sdt>
        <w:sdtPr>
          <w:alias w:val="Paragraph text:"/>
          <w:tag w:val="Paragraph text:"/>
          <w:id w:val="2054876750"/>
          <w:placeholder>
            <w:docPart w:val="368B060EA810439ABB9D4B31C9C932B1"/>
          </w:placeholder>
          <w:temporary/>
          <w:showingPlcHdr/>
          <w15:appearance w15:val="hidden"/>
          <w:text/>
        </w:sdtPr>
        <w:sdtContent>
          <w:r w:rsidR="005D3A03">
            <w:t>[Include a period at the end of a run-in heading.  Note that you can include consecutive paragraphs with their own headings, where appropriate.]</w:t>
          </w:r>
        </w:sdtContent>
      </w:sdt>
    </w:p>
    <w:p w14:paraId="5DBC3D17" w14:textId="77777777" w:rsidR="00355DCA" w:rsidRPr="00C31D30" w:rsidRDefault="00000000" w:rsidP="00C31D30">
      <w:pPr>
        <w:pStyle w:val="Ttulo4"/>
      </w:pPr>
      <w:sdt>
        <w:sdtPr>
          <w:alias w:val="Heading 4:"/>
          <w:tag w:val="Heading 4:"/>
          <w:id w:val="-685361587"/>
          <w:placeholder>
            <w:docPart w:val="39E4A5CB6020419BAA592EC68074A6FA"/>
          </w:placeholder>
          <w:temporary/>
          <w:showingPlcHdr/>
          <w15:appearance w15:val="hidden"/>
          <w:text/>
        </w:sdtPr>
        <w:sdtContent>
          <w:r w:rsidR="005D3A03" w:rsidRPr="00C31D30">
            <w:t>[Heading 4]</w:t>
          </w:r>
        </w:sdtContent>
      </w:sdt>
      <w:r w:rsidR="00355DCA" w:rsidRPr="00C31D30">
        <w:t>.</w:t>
      </w:r>
    </w:p>
    <w:p w14:paraId="19808B00" w14:textId="77777777" w:rsidR="00E81978" w:rsidRDefault="00000000">
      <w:pPr>
        <w:rPr>
          <w:b/>
          <w:bCs/>
        </w:rPr>
      </w:pPr>
      <w:sdt>
        <w:sdtPr>
          <w:alias w:val="Paragraph text:"/>
          <w:tag w:val="Paragraph text:"/>
          <w:id w:val="-1987159626"/>
          <w:placeholder>
            <w:docPart w:val="64006624CE154B87BF5ABE4565B9B0D1"/>
          </w:placeholder>
          <w:temporary/>
          <w:showingPlcHdr/>
          <w15:appearance w15:val="hidden"/>
          <w:text/>
        </w:sdt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91A48F00E4054BE79FBFA77AC4691C7A"/>
          </w:placeholder>
          <w:temporary/>
          <w:showingPlcHdr/>
          <w15:appearance w15:val="hidden"/>
          <w:text/>
        </w:sdtPr>
        <w:sdtContent>
          <w:r w:rsidR="00BA45DB">
            <w:t>Last Name, Year</w:t>
          </w:r>
        </w:sdtContent>
      </w:sdt>
      <w:r w:rsidR="00BA45DB">
        <w:t>)</w:t>
      </w:r>
    </w:p>
    <w:p w14:paraId="73614B33" w14:textId="77777777" w:rsidR="00355DCA" w:rsidRPr="00C31D30" w:rsidRDefault="00000000" w:rsidP="00C31D30">
      <w:pPr>
        <w:pStyle w:val="Ttulo5"/>
      </w:pPr>
      <w:sdt>
        <w:sdtPr>
          <w:alias w:val="Heading 5:"/>
          <w:tag w:val="Heading 5:"/>
          <w:id w:val="-53853956"/>
          <w:placeholder>
            <w:docPart w:val="C7BA5F4096E44151B55D27E9031EB560"/>
          </w:placeholder>
          <w:temporary/>
          <w:showingPlcHdr/>
          <w15:appearance w15:val="hidden"/>
          <w:text/>
        </w:sdtPr>
        <w:sdtContent>
          <w:r w:rsidR="005D3A03" w:rsidRPr="00C31D30">
            <w:t>[Heading 5]</w:t>
          </w:r>
        </w:sdtContent>
      </w:sdt>
      <w:r w:rsidR="00355DCA" w:rsidRPr="00C31D30">
        <w:t>.</w:t>
      </w:r>
    </w:p>
    <w:p w14:paraId="768ED950" w14:textId="77777777" w:rsidR="00E81978" w:rsidRDefault="00000000">
      <w:sdt>
        <w:sdtPr>
          <w:alias w:val="Paragraph text:"/>
          <w:tag w:val="Paragraph text:"/>
          <w:id w:val="1216239889"/>
          <w:placeholder>
            <w:docPart w:val="F4414686DEDD4986A45F15065636DE19"/>
          </w:placeholder>
          <w:temporary/>
          <w:showingPlcHdr/>
          <w15:appearance w15:val="hidden"/>
          <w:text/>
        </w:sdt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w:t>
          </w:r>
          <w:r w:rsidR="005D3A03">
            <w:lastRenderedPageBreak/>
            <w:t>can also use this feature to add in-text citations that are linked to your source, such as those 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6D3C8ABE34464BC5AD14B7F400BF9156"/>
          </w:placeholder>
          <w:temporary/>
          <w:showingPlcHdr/>
          <w15:appearance w15:val="hidden"/>
          <w:text/>
        </w:sdt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Content>
        <w:p w14:paraId="6133C094" w14:textId="77777777" w:rsidR="00E81978" w:rsidRDefault="005D3A03">
          <w:pPr>
            <w:pStyle w:val="SectionTitle"/>
          </w:pPr>
          <w:r>
            <w:t>References</w:t>
          </w:r>
        </w:p>
        <w:p w14:paraId="196FEAF9" w14:textId="77777777" w:rsidR="00C31D30" w:rsidRDefault="00C31D30" w:rsidP="00C31D30">
          <w:pPr>
            <w:pStyle w:val="Bibliografa"/>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759619F0" w14:textId="77777777" w:rsidR="00E81978" w:rsidRDefault="00C31D30" w:rsidP="00C31D30">
          <w:pPr>
            <w:pStyle w:val="Bibliografa"/>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2D65E70DF8C34AB09209616B92265D2E"/>
        </w:placeholder>
        <w:temporary/>
        <w:showingPlcHdr/>
        <w15:appearance w15:val="hidden"/>
      </w:sdtPr>
      <w:sdtContent>
        <w:p w14:paraId="1A6DF0F8" w14:textId="77777777" w:rsidR="00E81978" w:rsidRDefault="005D3A03">
          <w:pPr>
            <w:pStyle w:val="SectionTitle"/>
          </w:pPr>
          <w:r>
            <w:t>Footnotes</w:t>
          </w:r>
        </w:p>
      </w:sdtContent>
    </w:sdt>
    <w:p w14:paraId="06C21969" w14:textId="77777777" w:rsidR="00E81978" w:rsidRDefault="005D3A03">
      <w:r>
        <w:rPr>
          <w:rStyle w:val="Refdenotaalpie"/>
        </w:rPr>
        <w:t>1</w:t>
      </w:r>
      <w:sdt>
        <w:sdtPr>
          <w:alias w:val="Footnotes text:"/>
          <w:tag w:val="Footnotes text:"/>
          <w:id w:val="1069077422"/>
          <w:placeholder>
            <w:docPart w:val="C2B70FB862654613985390DFBE6325AA"/>
          </w:placeholder>
          <w:temporary/>
          <w:showingPlcHdr/>
          <w15:appearance w15:val="hidden"/>
          <w:text/>
        </w:sdtPr>
        <w:sdtEndPr>
          <w:rPr>
            <w:rStyle w:val="Refdenotaalpi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nfasis"/>
            </w:rPr>
            <w:t>(Note:  If you delete this sample footnote, don’t forget to delete its in-text reference as well.  That’s at the end of the sample Heading 2 paragraph on the first page of body content in this template.)</w:t>
          </w:r>
          <w:r>
            <w:t>]</w:t>
          </w:r>
        </w:sdtContent>
      </w:sdt>
    </w:p>
    <w:p w14:paraId="5F559747" w14:textId="77777777" w:rsidR="00E81978" w:rsidRDefault="005D3A03">
      <w:pPr>
        <w:pStyle w:val="SectionTitle"/>
      </w:pPr>
      <w:r>
        <w:lastRenderedPageBreak/>
        <w:t>Tables</w:t>
      </w:r>
    </w:p>
    <w:p w14:paraId="7199593B" w14:textId="77777777" w:rsidR="00E81978" w:rsidRDefault="005D3A03">
      <w:pPr>
        <w:pStyle w:val="Sinespaciado"/>
      </w:pPr>
      <w:r>
        <w:t>Table 1</w:t>
      </w:r>
    </w:p>
    <w:sdt>
      <w:sdtPr>
        <w:alias w:val="Table title:"/>
        <w:tag w:val="Table title:"/>
        <w:id w:val="1042324137"/>
        <w:placeholder>
          <w:docPart w:val="0561A2B833B4452C83B30A73D9EFCDB6"/>
        </w:placeholder>
        <w:temporary/>
        <w:showingPlcHdr/>
        <w15:appearance w15:val="hidden"/>
        <w:text/>
      </w:sdtPr>
      <w:sdtContent>
        <w:p w14:paraId="23010F7E" w14:textId="77777777" w:rsidR="00E81978" w:rsidRPr="00C0601E" w:rsidRDefault="005D3A03" w:rsidP="00C0601E">
          <w:pPr>
            <w:pStyle w:val="Sinespaciado"/>
            <w:rPr>
              <w:rStyle w:val="nf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30C0FE4D"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0D77DBD5CB1A428596A1938BB2B89834"/>
            </w:placeholder>
            <w:temporary/>
            <w:showingPlcHdr/>
            <w15:appearance w15:val="hidden"/>
          </w:sdtPr>
          <w:sdtContent>
            <w:tc>
              <w:tcPr>
                <w:tcW w:w="1872" w:type="dxa"/>
              </w:tcPr>
              <w:p w14:paraId="7ABC0D57" w14:textId="77777777" w:rsidR="00E6004D" w:rsidRPr="00BF4184" w:rsidRDefault="00E6004D" w:rsidP="00BF4184">
                <w:r w:rsidRPr="00BF4184">
                  <w:t>Column Head</w:t>
                </w:r>
              </w:p>
            </w:tc>
          </w:sdtContent>
        </w:sdt>
        <w:sdt>
          <w:sdtPr>
            <w:alias w:val="Column Head 2:"/>
            <w:tag w:val="Column Head 2:"/>
            <w:id w:val="-477000835"/>
            <w:placeholder>
              <w:docPart w:val="A44272A2C0164B2BBFB0F745303DCE96"/>
            </w:placeholder>
            <w:temporary/>
            <w:showingPlcHdr/>
            <w15:appearance w15:val="hidden"/>
          </w:sdtPr>
          <w:sdtContent>
            <w:tc>
              <w:tcPr>
                <w:tcW w:w="1872" w:type="dxa"/>
              </w:tcPr>
              <w:p w14:paraId="1B58C821" w14:textId="77777777" w:rsidR="00E6004D" w:rsidRPr="00BF4184" w:rsidRDefault="00E6004D" w:rsidP="00BF4184">
                <w:r w:rsidRPr="00BF4184">
                  <w:t>Column Head</w:t>
                </w:r>
              </w:p>
            </w:tc>
          </w:sdtContent>
        </w:sdt>
        <w:sdt>
          <w:sdtPr>
            <w:alias w:val="Column Head 3:"/>
            <w:tag w:val="Column Head 3:"/>
            <w:id w:val="1425763633"/>
            <w:placeholder>
              <w:docPart w:val="27D49D0FE033479B9D145176E9AD298B"/>
            </w:placeholder>
            <w:temporary/>
            <w:showingPlcHdr/>
            <w15:appearance w15:val="hidden"/>
          </w:sdtPr>
          <w:sdtContent>
            <w:tc>
              <w:tcPr>
                <w:tcW w:w="1872" w:type="dxa"/>
              </w:tcPr>
              <w:p w14:paraId="380267D7" w14:textId="77777777" w:rsidR="00E6004D" w:rsidRPr="00BF4184" w:rsidRDefault="00E6004D" w:rsidP="00BF4184">
                <w:r w:rsidRPr="00BF4184">
                  <w:t>Column Head</w:t>
                </w:r>
              </w:p>
            </w:tc>
          </w:sdtContent>
        </w:sdt>
        <w:sdt>
          <w:sdtPr>
            <w:alias w:val="Column Head 4:"/>
            <w:tag w:val="Column Head 4:"/>
            <w:id w:val="-1292590422"/>
            <w:placeholder>
              <w:docPart w:val="E5EBF1A25D8048F5A9E06F05D7B32AA0"/>
            </w:placeholder>
            <w:temporary/>
            <w:showingPlcHdr/>
            <w15:appearance w15:val="hidden"/>
          </w:sdtPr>
          <w:sdtContent>
            <w:tc>
              <w:tcPr>
                <w:tcW w:w="1872" w:type="dxa"/>
              </w:tcPr>
              <w:p w14:paraId="4F567261" w14:textId="77777777" w:rsidR="00E6004D" w:rsidRPr="00BF4184" w:rsidRDefault="00E6004D" w:rsidP="00BF4184">
                <w:r w:rsidRPr="00BF4184">
                  <w:t>Column Head</w:t>
                </w:r>
              </w:p>
            </w:tc>
          </w:sdtContent>
        </w:sdt>
        <w:sdt>
          <w:sdtPr>
            <w:alias w:val="Column Head 5:"/>
            <w:tag w:val="Column Head 5:"/>
            <w:id w:val="-531649396"/>
            <w:placeholder>
              <w:docPart w:val="D997AED477694DFE9B5B3A54711AA37B"/>
            </w:placeholder>
            <w:temporary/>
            <w:showingPlcHdr/>
            <w15:appearance w15:val="hidden"/>
          </w:sdtPr>
          <w:sdtContent>
            <w:tc>
              <w:tcPr>
                <w:tcW w:w="1872" w:type="dxa"/>
              </w:tcPr>
              <w:p w14:paraId="426ED3D2" w14:textId="77777777" w:rsidR="00E6004D" w:rsidRPr="00BF4184" w:rsidRDefault="00E6004D" w:rsidP="00BF4184">
                <w:r w:rsidRPr="00BF4184">
                  <w:t>Column Head</w:t>
                </w:r>
              </w:p>
            </w:tc>
          </w:sdtContent>
        </w:sdt>
      </w:tr>
      <w:tr w:rsidR="00E6004D" w:rsidRPr="00BF4184" w14:paraId="266B9788" w14:textId="77777777" w:rsidTr="00BF4184">
        <w:sdt>
          <w:sdtPr>
            <w:alias w:val="Row Head:"/>
            <w:tag w:val="Row Head:"/>
            <w:id w:val="-2069871036"/>
            <w:placeholder>
              <w:docPart w:val="835261F4CD4A4903BAB92ED09E70E62A"/>
            </w:placeholder>
            <w:temporary/>
            <w:showingPlcHdr/>
            <w15:appearance w15:val="hidden"/>
          </w:sdtPr>
          <w:sdtContent>
            <w:tc>
              <w:tcPr>
                <w:tcW w:w="1872" w:type="dxa"/>
              </w:tcPr>
              <w:p w14:paraId="76E88FBC" w14:textId="77777777" w:rsidR="00E6004D" w:rsidRPr="00BF4184" w:rsidRDefault="00E6004D" w:rsidP="00BF4184">
                <w:r w:rsidRPr="00BF4184">
                  <w:t>Row Head</w:t>
                </w:r>
              </w:p>
            </w:tc>
          </w:sdtContent>
        </w:sdt>
        <w:sdt>
          <w:sdtPr>
            <w:alias w:val="Table data:"/>
            <w:tag w:val="Table data:"/>
            <w:id w:val="-1626080037"/>
            <w:placeholder>
              <w:docPart w:val="F5B557D1A00741B5A9FD242063F7B8E5"/>
            </w:placeholder>
            <w:temporary/>
            <w:showingPlcHdr/>
            <w15:appearance w15:val="hidden"/>
          </w:sdtPr>
          <w:sdtContent>
            <w:tc>
              <w:tcPr>
                <w:tcW w:w="1872" w:type="dxa"/>
              </w:tcPr>
              <w:p w14:paraId="52DF0F3D" w14:textId="77777777" w:rsidR="00E6004D" w:rsidRPr="00BF4184" w:rsidRDefault="00E6004D" w:rsidP="00BF4184">
                <w:r w:rsidRPr="00BF4184">
                  <w:t>123</w:t>
                </w:r>
              </w:p>
            </w:tc>
          </w:sdtContent>
        </w:sdt>
        <w:sdt>
          <w:sdtPr>
            <w:alias w:val="Table data:"/>
            <w:tag w:val="Table data:"/>
            <w:id w:val="1326245292"/>
            <w:placeholder>
              <w:docPart w:val="6A01003C4FE9498EB8949540CE43D08E"/>
            </w:placeholder>
            <w:temporary/>
            <w:showingPlcHdr/>
            <w15:appearance w15:val="hidden"/>
          </w:sdtPr>
          <w:sdtContent>
            <w:tc>
              <w:tcPr>
                <w:tcW w:w="1872" w:type="dxa"/>
              </w:tcPr>
              <w:p w14:paraId="52587F62" w14:textId="77777777" w:rsidR="00E6004D" w:rsidRPr="00BF4184" w:rsidRDefault="00E6004D" w:rsidP="00BF4184">
                <w:r w:rsidRPr="00BF4184">
                  <w:t>123</w:t>
                </w:r>
              </w:p>
            </w:tc>
          </w:sdtContent>
        </w:sdt>
        <w:sdt>
          <w:sdtPr>
            <w:alias w:val="Table data:"/>
            <w:tag w:val="Table data:"/>
            <w:id w:val="1701724"/>
            <w:placeholder>
              <w:docPart w:val="08491AFB1C7A4FC58F62B85C45B8065E"/>
            </w:placeholder>
            <w:temporary/>
            <w:showingPlcHdr/>
            <w15:appearance w15:val="hidden"/>
          </w:sdtPr>
          <w:sdtContent>
            <w:tc>
              <w:tcPr>
                <w:tcW w:w="1872" w:type="dxa"/>
              </w:tcPr>
              <w:p w14:paraId="281BC5D8" w14:textId="77777777" w:rsidR="00E6004D" w:rsidRPr="00BF4184" w:rsidRDefault="00E6004D" w:rsidP="00BF4184">
                <w:r w:rsidRPr="00BF4184">
                  <w:t>123</w:t>
                </w:r>
              </w:p>
            </w:tc>
          </w:sdtContent>
        </w:sdt>
        <w:sdt>
          <w:sdtPr>
            <w:alias w:val="Table data:"/>
            <w:tag w:val="Table data:"/>
            <w:id w:val="1607620690"/>
            <w:placeholder>
              <w:docPart w:val="8FAC1A1415604A55855B7506938F20EA"/>
            </w:placeholder>
            <w:temporary/>
            <w:showingPlcHdr/>
            <w15:appearance w15:val="hidden"/>
          </w:sdtPr>
          <w:sdtContent>
            <w:tc>
              <w:tcPr>
                <w:tcW w:w="1872" w:type="dxa"/>
              </w:tcPr>
              <w:p w14:paraId="4C81B0E1" w14:textId="77777777" w:rsidR="00E6004D" w:rsidRPr="00BF4184" w:rsidRDefault="00E6004D" w:rsidP="00BF4184">
                <w:r w:rsidRPr="00BF4184">
                  <w:t>123</w:t>
                </w:r>
              </w:p>
            </w:tc>
          </w:sdtContent>
        </w:sdt>
      </w:tr>
      <w:tr w:rsidR="00E6004D" w:rsidRPr="00BF4184" w14:paraId="663EDCF4" w14:textId="77777777" w:rsidTr="00BF4184">
        <w:sdt>
          <w:sdtPr>
            <w:alias w:val="Row Head:"/>
            <w:tag w:val="Row Head:"/>
            <w:id w:val="-631786698"/>
            <w:placeholder>
              <w:docPart w:val="45E3B20D165E4CF295187ACDCC450B86"/>
            </w:placeholder>
            <w:temporary/>
            <w:showingPlcHdr/>
            <w15:appearance w15:val="hidden"/>
          </w:sdtPr>
          <w:sdtContent>
            <w:tc>
              <w:tcPr>
                <w:tcW w:w="1872" w:type="dxa"/>
              </w:tcPr>
              <w:p w14:paraId="08A1168C" w14:textId="77777777" w:rsidR="00E6004D" w:rsidRPr="00BF4184" w:rsidRDefault="00E6004D" w:rsidP="00BF4184">
                <w:r w:rsidRPr="00BF4184">
                  <w:t>Row Head</w:t>
                </w:r>
              </w:p>
            </w:tc>
          </w:sdtContent>
        </w:sdt>
        <w:sdt>
          <w:sdtPr>
            <w:alias w:val="Table data:"/>
            <w:tag w:val="Table data:"/>
            <w:id w:val="-3589260"/>
            <w:placeholder>
              <w:docPart w:val="4D035D9BB91749BBB2F687B776A6B89A"/>
            </w:placeholder>
            <w:temporary/>
            <w:showingPlcHdr/>
            <w15:appearance w15:val="hidden"/>
          </w:sdtPr>
          <w:sdtContent>
            <w:tc>
              <w:tcPr>
                <w:tcW w:w="1872" w:type="dxa"/>
              </w:tcPr>
              <w:p w14:paraId="26EAC00B" w14:textId="77777777" w:rsidR="00E6004D" w:rsidRPr="00BF4184" w:rsidRDefault="00E6004D" w:rsidP="00BF4184">
                <w:r w:rsidRPr="00BF4184">
                  <w:t>456</w:t>
                </w:r>
              </w:p>
            </w:tc>
          </w:sdtContent>
        </w:sdt>
        <w:sdt>
          <w:sdtPr>
            <w:alias w:val="Table data:"/>
            <w:tag w:val="Table data:"/>
            <w:id w:val="-982615618"/>
            <w:placeholder>
              <w:docPart w:val="955285AF7A934897A9F0369BD9C5E72E"/>
            </w:placeholder>
            <w:temporary/>
            <w:showingPlcHdr/>
            <w15:appearance w15:val="hidden"/>
          </w:sdtPr>
          <w:sdtContent>
            <w:tc>
              <w:tcPr>
                <w:tcW w:w="1872" w:type="dxa"/>
              </w:tcPr>
              <w:p w14:paraId="16D62EE7" w14:textId="77777777" w:rsidR="00E6004D" w:rsidRPr="00BF4184" w:rsidRDefault="00E6004D" w:rsidP="00BF4184">
                <w:r w:rsidRPr="00BF4184">
                  <w:t>456</w:t>
                </w:r>
              </w:p>
            </w:tc>
          </w:sdtContent>
        </w:sdt>
        <w:sdt>
          <w:sdtPr>
            <w:alias w:val="Table data:"/>
            <w:tag w:val="Table data:"/>
            <w:id w:val="1459300509"/>
            <w:placeholder>
              <w:docPart w:val="D8DB79324B324EB1BC51177B0C4C20D2"/>
            </w:placeholder>
            <w:temporary/>
            <w:showingPlcHdr/>
            <w15:appearance w15:val="hidden"/>
          </w:sdtPr>
          <w:sdtContent>
            <w:tc>
              <w:tcPr>
                <w:tcW w:w="1872" w:type="dxa"/>
              </w:tcPr>
              <w:p w14:paraId="31D223A5" w14:textId="77777777" w:rsidR="00E6004D" w:rsidRPr="00BF4184" w:rsidRDefault="00E6004D" w:rsidP="00BF4184">
                <w:r w:rsidRPr="00BF4184">
                  <w:t>456</w:t>
                </w:r>
              </w:p>
            </w:tc>
          </w:sdtContent>
        </w:sdt>
        <w:sdt>
          <w:sdtPr>
            <w:alias w:val="Table data:"/>
            <w:tag w:val="Table data:"/>
            <w:id w:val="1069851301"/>
            <w:placeholder>
              <w:docPart w:val="4BAC9CBA739B4AC7B1575EB56E4A40A3"/>
            </w:placeholder>
            <w:temporary/>
            <w:showingPlcHdr/>
            <w15:appearance w15:val="hidden"/>
          </w:sdtPr>
          <w:sdtContent>
            <w:tc>
              <w:tcPr>
                <w:tcW w:w="1872" w:type="dxa"/>
              </w:tcPr>
              <w:p w14:paraId="65AE2E9B" w14:textId="77777777" w:rsidR="00E6004D" w:rsidRPr="00BF4184" w:rsidRDefault="00E6004D" w:rsidP="00BF4184">
                <w:r w:rsidRPr="00BF4184">
                  <w:t>456</w:t>
                </w:r>
              </w:p>
            </w:tc>
          </w:sdtContent>
        </w:sdt>
      </w:tr>
      <w:tr w:rsidR="00E6004D" w:rsidRPr="00BF4184" w14:paraId="274A0CBA" w14:textId="77777777" w:rsidTr="00BF4184">
        <w:sdt>
          <w:sdtPr>
            <w:alias w:val="Row Head:"/>
            <w:tag w:val="Row Head:"/>
            <w:id w:val="2007858907"/>
            <w:placeholder>
              <w:docPart w:val="C44F936A7C2944B48EF4D5D3049F8189"/>
            </w:placeholder>
            <w:temporary/>
            <w:showingPlcHdr/>
            <w15:appearance w15:val="hidden"/>
          </w:sdtPr>
          <w:sdtContent>
            <w:tc>
              <w:tcPr>
                <w:tcW w:w="1872" w:type="dxa"/>
              </w:tcPr>
              <w:p w14:paraId="14AF6505" w14:textId="77777777" w:rsidR="00E6004D" w:rsidRPr="00BF4184" w:rsidRDefault="00E6004D" w:rsidP="00BF4184">
                <w:r w:rsidRPr="00BF4184">
                  <w:t>Row Head</w:t>
                </w:r>
              </w:p>
            </w:tc>
          </w:sdtContent>
        </w:sdt>
        <w:sdt>
          <w:sdtPr>
            <w:alias w:val="Table data:"/>
            <w:tag w:val="Table data:"/>
            <w:id w:val="143091368"/>
            <w:placeholder>
              <w:docPart w:val="C16CA85974574CE4AFA25AC185770C72"/>
            </w:placeholder>
            <w:temporary/>
            <w:showingPlcHdr/>
            <w15:appearance w15:val="hidden"/>
          </w:sdtPr>
          <w:sdtContent>
            <w:tc>
              <w:tcPr>
                <w:tcW w:w="1872" w:type="dxa"/>
              </w:tcPr>
              <w:p w14:paraId="27C32545" w14:textId="77777777" w:rsidR="00E6004D" w:rsidRPr="00BF4184" w:rsidRDefault="00E6004D" w:rsidP="00BF4184">
                <w:r w:rsidRPr="00BF4184">
                  <w:t>789</w:t>
                </w:r>
              </w:p>
            </w:tc>
          </w:sdtContent>
        </w:sdt>
        <w:sdt>
          <w:sdtPr>
            <w:alias w:val="Table data:"/>
            <w:tag w:val="Table data:"/>
            <w:id w:val="-961350932"/>
            <w:placeholder>
              <w:docPart w:val="85612634E0E54D0CB09737CFEFA07EE9"/>
            </w:placeholder>
            <w:temporary/>
            <w:showingPlcHdr/>
            <w15:appearance w15:val="hidden"/>
          </w:sdtPr>
          <w:sdtContent>
            <w:tc>
              <w:tcPr>
                <w:tcW w:w="1872" w:type="dxa"/>
              </w:tcPr>
              <w:p w14:paraId="0479813E" w14:textId="77777777" w:rsidR="00E6004D" w:rsidRPr="00BF4184" w:rsidRDefault="00E6004D" w:rsidP="00BF4184">
                <w:r w:rsidRPr="00BF4184">
                  <w:t>789</w:t>
                </w:r>
              </w:p>
            </w:tc>
          </w:sdtContent>
        </w:sdt>
        <w:sdt>
          <w:sdtPr>
            <w:alias w:val="Table data:"/>
            <w:tag w:val="Table data:"/>
            <w:id w:val="-2023539032"/>
            <w:placeholder>
              <w:docPart w:val="DA9D8CC49D5844EE9BC24848C4905A11"/>
            </w:placeholder>
            <w:temporary/>
            <w:showingPlcHdr/>
            <w15:appearance w15:val="hidden"/>
          </w:sdtPr>
          <w:sdtContent>
            <w:tc>
              <w:tcPr>
                <w:tcW w:w="1872" w:type="dxa"/>
              </w:tcPr>
              <w:p w14:paraId="445FCB57" w14:textId="77777777" w:rsidR="00E6004D" w:rsidRPr="00BF4184" w:rsidRDefault="00E6004D" w:rsidP="00BF4184">
                <w:r w:rsidRPr="00BF4184">
                  <w:t>789</w:t>
                </w:r>
              </w:p>
            </w:tc>
          </w:sdtContent>
        </w:sdt>
        <w:sdt>
          <w:sdtPr>
            <w:alias w:val="Table data:"/>
            <w:tag w:val="Table data:"/>
            <w:id w:val="-1358728049"/>
            <w:placeholder>
              <w:docPart w:val="D2AB0F82E8DC4DAAA4EECAECD175813F"/>
            </w:placeholder>
            <w:temporary/>
            <w:showingPlcHdr/>
            <w15:appearance w15:val="hidden"/>
          </w:sdtPr>
          <w:sdtContent>
            <w:tc>
              <w:tcPr>
                <w:tcW w:w="1872" w:type="dxa"/>
              </w:tcPr>
              <w:p w14:paraId="2A089BB4" w14:textId="77777777" w:rsidR="00E6004D" w:rsidRPr="00BF4184" w:rsidRDefault="00E6004D" w:rsidP="00BF4184">
                <w:r w:rsidRPr="00BF4184">
                  <w:t>789</w:t>
                </w:r>
              </w:p>
            </w:tc>
          </w:sdtContent>
        </w:sdt>
      </w:tr>
      <w:tr w:rsidR="00E6004D" w:rsidRPr="00BF4184" w14:paraId="7C8A4D91" w14:textId="77777777" w:rsidTr="00BF4184">
        <w:sdt>
          <w:sdtPr>
            <w:alias w:val="Row Head:"/>
            <w:tag w:val="Row Head:"/>
            <w:id w:val="-1816319134"/>
            <w:placeholder>
              <w:docPart w:val="B823210AE3264560B3029ED9F1B84030"/>
            </w:placeholder>
            <w:temporary/>
            <w:showingPlcHdr/>
            <w15:appearance w15:val="hidden"/>
          </w:sdtPr>
          <w:sdtContent>
            <w:tc>
              <w:tcPr>
                <w:tcW w:w="1872" w:type="dxa"/>
              </w:tcPr>
              <w:p w14:paraId="5ED70838" w14:textId="77777777" w:rsidR="00E6004D" w:rsidRPr="00BF4184" w:rsidRDefault="00E6004D" w:rsidP="00BF4184">
                <w:r w:rsidRPr="00BF4184">
                  <w:t>Row Head</w:t>
                </w:r>
              </w:p>
            </w:tc>
          </w:sdtContent>
        </w:sdt>
        <w:sdt>
          <w:sdtPr>
            <w:alias w:val="Table data:"/>
            <w:tag w:val="Table data:"/>
            <w:id w:val="-1126006529"/>
            <w:placeholder>
              <w:docPart w:val="86A3523B014B4DFBB74A31ADA1370AD6"/>
            </w:placeholder>
            <w:temporary/>
            <w:showingPlcHdr/>
            <w15:appearance w15:val="hidden"/>
          </w:sdtPr>
          <w:sdtContent>
            <w:tc>
              <w:tcPr>
                <w:tcW w:w="1872" w:type="dxa"/>
              </w:tcPr>
              <w:p w14:paraId="7A634593" w14:textId="77777777" w:rsidR="00E6004D" w:rsidRPr="00BF4184" w:rsidRDefault="00E6004D" w:rsidP="00BF4184">
                <w:r w:rsidRPr="00BF4184">
                  <w:t>123</w:t>
                </w:r>
              </w:p>
            </w:tc>
          </w:sdtContent>
        </w:sdt>
        <w:sdt>
          <w:sdtPr>
            <w:alias w:val="Table data:"/>
            <w:tag w:val="Table data:"/>
            <w:id w:val="-1664535047"/>
            <w:placeholder>
              <w:docPart w:val="DED852CE90A9494B9DC84BEDAB97EFE7"/>
            </w:placeholder>
            <w:temporary/>
            <w:showingPlcHdr/>
            <w15:appearance w15:val="hidden"/>
          </w:sdtPr>
          <w:sdtContent>
            <w:tc>
              <w:tcPr>
                <w:tcW w:w="1872" w:type="dxa"/>
              </w:tcPr>
              <w:p w14:paraId="4D71148F" w14:textId="77777777" w:rsidR="00E6004D" w:rsidRPr="00BF4184" w:rsidRDefault="00E6004D" w:rsidP="00BF4184">
                <w:r w:rsidRPr="00BF4184">
                  <w:t>123</w:t>
                </w:r>
              </w:p>
            </w:tc>
          </w:sdtContent>
        </w:sdt>
        <w:sdt>
          <w:sdtPr>
            <w:alias w:val="Table data:"/>
            <w:tag w:val="Table data:"/>
            <w:id w:val="793413143"/>
            <w:placeholder>
              <w:docPart w:val="DC5B99B595D24D769CC875A422586B3F"/>
            </w:placeholder>
            <w:temporary/>
            <w:showingPlcHdr/>
            <w15:appearance w15:val="hidden"/>
          </w:sdtPr>
          <w:sdtContent>
            <w:tc>
              <w:tcPr>
                <w:tcW w:w="1872" w:type="dxa"/>
              </w:tcPr>
              <w:p w14:paraId="062E8B0B" w14:textId="77777777" w:rsidR="00E6004D" w:rsidRPr="00BF4184" w:rsidRDefault="00E6004D" w:rsidP="00BF4184">
                <w:r w:rsidRPr="00BF4184">
                  <w:t>123</w:t>
                </w:r>
              </w:p>
            </w:tc>
          </w:sdtContent>
        </w:sdt>
        <w:sdt>
          <w:sdtPr>
            <w:alias w:val="Table data:"/>
            <w:tag w:val="Table data:"/>
            <w:id w:val="-705955148"/>
            <w:placeholder>
              <w:docPart w:val="BEB008785A7D4425980A94F14239AA08"/>
            </w:placeholder>
            <w:temporary/>
            <w:showingPlcHdr/>
            <w15:appearance w15:val="hidden"/>
          </w:sdtPr>
          <w:sdtContent>
            <w:tc>
              <w:tcPr>
                <w:tcW w:w="1872" w:type="dxa"/>
              </w:tcPr>
              <w:p w14:paraId="4298D759" w14:textId="77777777" w:rsidR="00E6004D" w:rsidRPr="00BF4184" w:rsidRDefault="00E6004D" w:rsidP="00BF4184">
                <w:r w:rsidRPr="00BF4184">
                  <w:t>123</w:t>
                </w:r>
              </w:p>
            </w:tc>
          </w:sdtContent>
        </w:sdt>
      </w:tr>
      <w:tr w:rsidR="00E6004D" w:rsidRPr="00BF4184" w14:paraId="1CAAA702" w14:textId="77777777" w:rsidTr="00BF4184">
        <w:sdt>
          <w:sdtPr>
            <w:alias w:val="Row Head:"/>
            <w:tag w:val="Row Head:"/>
            <w:id w:val="1343273948"/>
            <w:placeholder>
              <w:docPart w:val="C7D9FAA8AD8B4099B09ED4CD2E8110FF"/>
            </w:placeholder>
            <w:temporary/>
            <w:showingPlcHdr/>
            <w15:appearance w15:val="hidden"/>
          </w:sdtPr>
          <w:sdtContent>
            <w:tc>
              <w:tcPr>
                <w:tcW w:w="1872" w:type="dxa"/>
              </w:tcPr>
              <w:p w14:paraId="60CEA484" w14:textId="77777777" w:rsidR="00E6004D" w:rsidRPr="00BF4184" w:rsidRDefault="00E6004D" w:rsidP="00BF4184">
                <w:r w:rsidRPr="00BF4184">
                  <w:t>Row Head</w:t>
                </w:r>
              </w:p>
            </w:tc>
          </w:sdtContent>
        </w:sdt>
        <w:sdt>
          <w:sdtPr>
            <w:alias w:val="Table data:"/>
            <w:tag w:val="Table data:"/>
            <w:id w:val="1340502274"/>
            <w:placeholder>
              <w:docPart w:val="61414F62BA48400690584DF72280DB6A"/>
            </w:placeholder>
            <w:temporary/>
            <w:showingPlcHdr/>
            <w15:appearance w15:val="hidden"/>
          </w:sdtPr>
          <w:sdtContent>
            <w:tc>
              <w:tcPr>
                <w:tcW w:w="1872" w:type="dxa"/>
              </w:tcPr>
              <w:p w14:paraId="728A4B12" w14:textId="77777777" w:rsidR="00E6004D" w:rsidRPr="00BF4184" w:rsidRDefault="00E6004D" w:rsidP="00BF4184">
                <w:r w:rsidRPr="00BF4184">
                  <w:t>456</w:t>
                </w:r>
              </w:p>
            </w:tc>
          </w:sdtContent>
        </w:sdt>
        <w:sdt>
          <w:sdtPr>
            <w:alias w:val="Table data:"/>
            <w:tag w:val="Table data:"/>
            <w:id w:val="1123895777"/>
            <w:placeholder>
              <w:docPart w:val="94B8122935424088AA56D0F912133699"/>
            </w:placeholder>
            <w:temporary/>
            <w:showingPlcHdr/>
            <w15:appearance w15:val="hidden"/>
          </w:sdtPr>
          <w:sdtContent>
            <w:tc>
              <w:tcPr>
                <w:tcW w:w="1872" w:type="dxa"/>
              </w:tcPr>
              <w:p w14:paraId="3E6ED9B1" w14:textId="77777777" w:rsidR="00E6004D" w:rsidRPr="00BF4184" w:rsidRDefault="00E6004D" w:rsidP="00BF4184">
                <w:r w:rsidRPr="00BF4184">
                  <w:t>456</w:t>
                </w:r>
              </w:p>
            </w:tc>
          </w:sdtContent>
        </w:sdt>
        <w:sdt>
          <w:sdtPr>
            <w:alias w:val="Table data:"/>
            <w:tag w:val="Table data:"/>
            <w:id w:val="-1354022435"/>
            <w:placeholder>
              <w:docPart w:val="AEABCAEBA6AF4795B5281E14F9CFD8EC"/>
            </w:placeholder>
            <w:temporary/>
            <w:showingPlcHdr/>
            <w15:appearance w15:val="hidden"/>
          </w:sdtPr>
          <w:sdtContent>
            <w:tc>
              <w:tcPr>
                <w:tcW w:w="1872" w:type="dxa"/>
              </w:tcPr>
              <w:p w14:paraId="3DA2215C" w14:textId="77777777" w:rsidR="00E6004D" w:rsidRPr="00BF4184" w:rsidRDefault="00E6004D" w:rsidP="00BF4184">
                <w:r w:rsidRPr="00BF4184">
                  <w:t>456</w:t>
                </w:r>
              </w:p>
            </w:tc>
          </w:sdtContent>
        </w:sdt>
        <w:sdt>
          <w:sdtPr>
            <w:alias w:val="Table data:"/>
            <w:tag w:val="Table data:"/>
            <w:id w:val="1583876576"/>
            <w:placeholder>
              <w:docPart w:val="1AB51793D5EB48EE8A90F17620AE18EC"/>
            </w:placeholder>
            <w:temporary/>
            <w:showingPlcHdr/>
            <w15:appearance w15:val="hidden"/>
          </w:sdtPr>
          <w:sdtContent>
            <w:tc>
              <w:tcPr>
                <w:tcW w:w="1872" w:type="dxa"/>
              </w:tcPr>
              <w:p w14:paraId="0FE699E5" w14:textId="77777777" w:rsidR="00E6004D" w:rsidRPr="00BF4184" w:rsidRDefault="00E6004D" w:rsidP="00BF4184">
                <w:r w:rsidRPr="00BF4184">
                  <w:t>456</w:t>
                </w:r>
              </w:p>
            </w:tc>
          </w:sdtContent>
        </w:sdt>
      </w:tr>
      <w:tr w:rsidR="00E6004D" w:rsidRPr="00BF4184" w14:paraId="20286939" w14:textId="77777777" w:rsidTr="00BF4184">
        <w:sdt>
          <w:sdtPr>
            <w:alias w:val="Row Head:"/>
            <w:tag w:val="Row Head:"/>
            <w:id w:val="-1439600689"/>
            <w:placeholder>
              <w:docPart w:val="48D6BDB590B749D7BBFA5F40A986F2E0"/>
            </w:placeholder>
            <w:temporary/>
            <w:showingPlcHdr/>
            <w15:appearance w15:val="hidden"/>
          </w:sdtPr>
          <w:sdtContent>
            <w:tc>
              <w:tcPr>
                <w:tcW w:w="1872" w:type="dxa"/>
              </w:tcPr>
              <w:p w14:paraId="59D5AFC6" w14:textId="77777777" w:rsidR="00E6004D" w:rsidRPr="00BF4184" w:rsidRDefault="00E6004D" w:rsidP="00BF4184">
                <w:r w:rsidRPr="00BF4184">
                  <w:t>Row Head</w:t>
                </w:r>
              </w:p>
            </w:tc>
          </w:sdtContent>
        </w:sdt>
        <w:sdt>
          <w:sdtPr>
            <w:alias w:val="Table data:"/>
            <w:tag w:val="Table data:"/>
            <w:id w:val="-1490947208"/>
            <w:placeholder>
              <w:docPart w:val="C39BF0DF2B964AF3870955AA6285C926"/>
            </w:placeholder>
            <w:temporary/>
            <w:showingPlcHdr/>
            <w15:appearance w15:val="hidden"/>
          </w:sdtPr>
          <w:sdtContent>
            <w:tc>
              <w:tcPr>
                <w:tcW w:w="1872" w:type="dxa"/>
              </w:tcPr>
              <w:p w14:paraId="75C513AC" w14:textId="77777777" w:rsidR="00E6004D" w:rsidRPr="00BF4184" w:rsidRDefault="00E6004D" w:rsidP="00BF4184">
                <w:r w:rsidRPr="00BF4184">
                  <w:t>789</w:t>
                </w:r>
              </w:p>
            </w:tc>
          </w:sdtContent>
        </w:sdt>
        <w:sdt>
          <w:sdtPr>
            <w:alias w:val="Table data:"/>
            <w:tag w:val="Table data:"/>
            <w:id w:val="-470683202"/>
            <w:placeholder>
              <w:docPart w:val="0B734E2E9AB94C38BCECC05A0FDAE949"/>
            </w:placeholder>
            <w:temporary/>
            <w:showingPlcHdr/>
            <w15:appearance w15:val="hidden"/>
          </w:sdtPr>
          <w:sdtContent>
            <w:tc>
              <w:tcPr>
                <w:tcW w:w="1872" w:type="dxa"/>
              </w:tcPr>
              <w:p w14:paraId="24909809" w14:textId="77777777" w:rsidR="00E6004D" w:rsidRPr="00BF4184" w:rsidRDefault="00E6004D" w:rsidP="00BF4184">
                <w:r w:rsidRPr="00BF4184">
                  <w:t>789</w:t>
                </w:r>
              </w:p>
            </w:tc>
          </w:sdtContent>
        </w:sdt>
        <w:sdt>
          <w:sdtPr>
            <w:alias w:val="Table data:"/>
            <w:tag w:val="Table data:"/>
            <w:id w:val="1440877877"/>
            <w:placeholder>
              <w:docPart w:val="68C66C3ADE234B98B23DCB217CD74249"/>
            </w:placeholder>
            <w:temporary/>
            <w:showingPlcHdr/>
            <w15:appearance w15:val="hidden"/>
          </w:sdtPr>
          <w:sdtContent>
            <w:tc>
              <w:tcPr>
                <w:tcW w:w="1872" w:type="dxa"/>
              </w:tcPr>
              <w:p w14:paraId="5A255022" w14:textId="77777777" w:rsidR="00E6004D" w:rsidRPr="00BF4184" w:rsidRDefault="00E6004D" w:rsidP="00BF4184">
                <w:r w:rsidRPr="00BF4184">
                  <w:t>789</w:t>
                </w:r>
              </w:p>
            </w:tc>
          </w:sdtContent>
        </w:sdt>
        <w:sdt>
          <w:sdtPr>
            <w:alias w:val="Table data:"/>
            <w:tag w:val="Table data:"/>
            <w:id w:val="695431633"/>
            <w:placeholder>
              <w:docPart w:val="809EB941CADB4E28A282B3EA38EC4FDA"/>
            </w:placeholder>
            <w:temporary/>
            <w:showingPlcHdr/>
            <w15:appearance w15:val="hidden"/>
          </w:sdtPr>
          <w:sdtContent>
            <w:tc>
              <w:tcPr>
                <w:tcW w:w="1872" w:type="dxa"/>
              </w:tcPr>
              <w:p w14:paraId="64801166" w14:textId="77777777" w:rsidR="00E6004D" w:rsidRPr="00BF4184" w:rsidRDefault="00E6004D" w:rsidP="00BF4184">
                <w:r w:rsidRPr="00BF4184">
                  <w:t>789</w:t>
                </w:r>
              </w:p>
            </w:tc>
          </w:sdtContent>
        </w:sdt>
      </w:tr>
    </w:tbl>
    <w:p w14:paraId="41B1DB75" w14:textId="77777777" w:rsidR="002269A3" w:rsidRDefault="005D3A03" w:rsidP="002269A3">
      <w:r>
        <w:rPr>
          <w:rStyle w:val="nfasis"/>
        </w:rPr>
        <w:t>Note</w:t>
      </w:r>
      <w:r>
        <w:t xml:space="preserve">:  </w:t>
      </w:r>
      <w:sdt>
        <w:sdtPr>
          <w:alias w:val="Table note text:"/>
          <w:tag w:val="Table note text:"/>
          <w:id w:val="668988805"/>
          <w:placeholder>
            <w:docPart w:val="F117FAE226F04FFA8E788671FFC0322F"/>
          </w:placeholder>
          <w:temporary/>
          <w:showingPlcHdr/>
          <w15:appearance w15:val="hidden"/>
        </w:sdt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03C28E42" w14:textId="389B87B4" w:rsidR="002269A3" w:rsidRDefault="002269A3" w:rsidP="002269A3">
      <w:pPr>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J1 . M1 . 0.0</w:t>
      </w:r>
    </w:p>
    <w:p w14:paraId="573859BB" w14:textId="77777777" w:rsid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J2 . M1 . 80.0</w:t>
      </w:r>
    </w:p>
    <w:p w14:paraId="71DA650C" w14:textId="77777777" w:rsidR="002269A3" w:rsidRP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J3 . M1 . 40.0</w:t>
      </w:r>
    </w:p>
    <w:p w14:paraId="4C79FD45" w14:textId="77777777" w:rsidR="002269A3" w:rsidRP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J4 . M1 . 65.0</w:t>
      </w:r>
    </w:p>
    <w:p w14:paraId="5CD36CC7" w14:textId="77777777" w:rsidR="002269A3" w:rsidRP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J5 . M1 . 12.0</w:t>
      </w:r>
    </w:p>
    <w:p w14:paraId="3E738C4E" w14:textId="77777777" w:rsidR="002269A3" w:rsidRP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070EA0B8" w14:textId="77777777" w:rsidR="002269A3" w:rsidRPr="002269A3" w:rsidRDefault="002269A3" w:rsidP="002269A3">
      <w:pPr>
        <w:rPr>
          <w:rFonts w:ascii="Courier New" w:eastAsia="Times New Roman" w:hAnsi="Courier New" w:cs="Courier New"/>
          <w:color w:val="212121"/>
          <w:kern w:val="0"/>
          <w:sz w:val="21"/>
          <w:szCs w:val="21"/>
          <w:shd w:val="clear" w:color="auto" w:fill="FFFFFF"/>
          <w:lang w:eastAsia="es-CO"/>
        </w:rPr>
      </w:pPr>
    </w:p>
    <w:p w14:paraId="59D81C4B" w14:textId="77777777" w:rsid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J1 . M2 . 31.0</w:t>
      </w:r>
    </w:p>
    <w:p w14:paraId="6953917A"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J2 . M2 . 55.0</w:t>
      </w:r>
    </w:p>
    <w:p w14:paraId="091F1010"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J4 . M2 . 9.0</w:t>
      </w:r>
    </w:p>
    <w:p w14:paraId="0C3FFB0B" w14:textId="77777777" w:rsidR="007E5AFB" w:rsidRDefault="007E5AFB" w:rsidP="007E5AFB">
      <w:pPr>
        <w:pStyle w:val="TableFigure"/>
      </w:pPr>
      <w:r w:rsidRPr="002269A3">
        <w:rPr>
          <w:rFonts w:ascii="Courier New" w:eastAsia="Times New Roman" w:hAnsi="Courier New" w:cs="Courier New"/>
          <w:color w:val="212121"/>
          <w:kern w:val="0"/>
          <w:sz w:val="21"/>
          <w:szCs w:val="21"/>
          <w:shd w:val="clear" w:color="auto" w:fill="FFFFFF"/>
          <w:lang w:eastAsia="es-CO"/>
        </w:rPr>
        <w:t>J5 . M2 . 71.0</w:t>
      </w:r>
    </w:p>
    <w:p w14:paraId="37CCDAA5"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J2 . M3 . 12.0</w:t>
      </w:r>
    </w:p>
    <w:p w14:paraId="50D61659"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J3 . M3 . 0.0</w:t>
      </w:r>
    </w:p>
    <w:p w14:paraId="609D73CE"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J5 . M3 . 35.0</w:t>
      </w:r>
    </w:p>
    <w:p w14:paraId="2C4A184F" w14:textId="77777777" w:rsidR="007E5AFB" w:rsidRDefault="007E5AFB"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7A55BEE5" w14:textId="77777777" w:rsidR="007E5AFB" w:rsidRDefault="007E5AFB"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1C7A9FFF" w14:textId="77777777" w:rsidR="007E5AFB" w:rsidRPr="002269A3" w:rsidRDefault="007E5AFB"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52C24A6D" w14:textId="77777777" w:rsid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J1 . M4 . 39.0</w:t>
      </w:r>
    </w:p>
    <w:p w14:paraId="7563E0D5"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J3 . M4 . 71.0</w:t>
      </w:r>
    </w:p>
    <w:p w14:paraId="09D2E992"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J4 . M4 . 57.0</w:t>
      </w:r>
    </w:p>
    <w:p w14:paraId="1EF0BC67"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J5 . M4 . 65.0</w:t>
      </w:r>
    </w:p>
    <w:p w14:paraId="46F48707" w14:textId="77777777" w:rsidR="007E5AFB"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2CBC88E2" w14:textId="171937C0" w:rsidR="007E5AFB" w:rsidRPr="002269A3" w:rsidRDefault="007E5AFB"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J2 . M5 . 35.0</w:t>
      </w:r>
    </w:p>
    <w:p w14:paraId="02AE27FF" w14:textId="77777777" w:rsid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J1 . M5 . 57.0</w:t>
      </w:r>
    </w:p>
    <w:p w14:paraId="2BA0E2AA"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J3 . M5 . 49.0</w:t>
      </w:r>
    </w:p>
    <w:p w14:paraId="4B23B497"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J5 . M5 . 22.0</w:t>
      </w:r>
    </w:p>
    <w:p w14:paraId="2AB7440D"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J4 . M5 . 0.0</w:t>
      </w:r>
    </w:p>
    <w:p w14:paraId="52939606" w14:textId="77777777" w:rsidR="007E5AFB" w:rsidRDefault="007E5AFB"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0A9C5CCD" w14:textId="77777777" w:rsidR="007E5AFB" w:rsidRPr="002269A3" w:rsidRDefault="007E5AFB"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6E41006E" w14:textId="77777777" w:rsid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J1 . M6 . 68.0</w:t>
      </w:r>
    </w:p>
    <w:p w14:paraId="5AEA4F2F"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J2 . M6 . 0.0</w:t>
      </w:r>
    </w:p>
    <w:p w14:paraId="0BF9A41D"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J3 . M6 . 26.0</w:t>
      </w:r>
    </w:p>
    <w:p w14:paraId="4A41B7A2" w14:textId="77777777" w:rsidR="007E5AFB" w:rsidRPr="002269A3" w:rsidRDefault="007E5AFB" w:rsidP="007E5AFB">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J4 . M6 . 80.0</w:t>
      </w:r>
    </w:p>
    <w:p w14:paraId="30C6F957" w14:textId="77777777" w:rsidR="007E5AFB" w:rsidRDefault="007E5AFB"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433ECA79" w14:textId="77777777" w:rsidR="007E5AFB" w:rsidRPr="002269A3" w:rsidRDefault="007E5AFB"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4EBA6EE7" w14:textId="77777777" w:rsidR="002269A3" w:rsidRP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J1 . M7 . 80.0</w:t>
      </w:r>
    </w:p>
    <w:p w14:paraId="015174F1" w14:textId="77777777" w:rsidR="002269A3" w:rsidRP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J3 . M7 . 12.0</w:t>
      </w:r>
    </w:p>
    <w:p w14:paraId="2777D575" w14:textId="77777777" w:rsidR="002269A3" w:rsidRP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J4 . M7 . 26.0</w:t>
      </w:r>
    </w:p>
    <w:p w14:paraId="78BAEFDB" w14:textId="77777777" w:rsidR="002269A3" w:rsidRDefault="002269A3"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J5 . M7 . 0.0</w:t>
      </w:r>
    </w:p>
    <w:p w14:paraId="2C68D411" w14:textId="41114C60" w:rsidR="00FA4709" w:rsidRPr="002269A3" w:rsidRDefault="00FA4709" w:rsidP="00FA4709">
      <w:pPr>
        <w:spacing w:line="240" w:lineRule="auto"/>
        <w:ind w:firstLine="0"/>
        <w:rPr>
          <w:rFonts w:ascii="Courier New" w:eastAsia="Times New Roman" w:hAnsi="Courier New" w:cs="Courier New"/>
          <w:color w:val="212121"/>
          <w:kern w:val="0"/>
          <w:sz w:val="21"/>
          <w:szCs w:val="21"/>
          <w:shd w:val="clear" w:color="auto" w:fill="FFFFFF"/>
          <w:lang w:eastAsia="es-CO"/>
        </w:rPr>
      </w:pPr>
      <w:r w:rsidRPr="002269A3">
        <w:rPr>
          <w:rFonts w:ascii="Courier New" w:eastAsia="Times New Roman" w:hAnsi="Courier New" w:cs="Courier New"/>
          <w:color w:val="212121"/>
          <w:kern w:val="0"/>
          <w:sz w:val="21"/>
          <w:szCs w:val="21"/>
          <w:shd w:val="clear" w:color="auto" w:fill="FFFFFF"/>
          <w:lang w:eastAsia="es-CO"/>
        </w:rPr>
        <w:t>J</w:t>
      </w:r>
      <w:r>
        <w:rPr>
          <w:rFonts w:ascii="Courier New" w:eastAsia="Times New Roman" w:hAnsi="Courier New" w:cs="Courier New"/>
          <w:color w:val="212121"/>
          <w:kern w:val="0"/>
          <w:sz w:val="21"/>
          <w:szCs w:val="21"/>
          <w:shd w:val="clear" w:color="auto" w:fill="FFFFFF"/>
          <w:lang w:eastAsia="es-CO"/>
        </w:rPr>
        <w:t>2</w:t>
      </w:r>
      <w:r w:rsidRPr="002269A3">
        <w:rPr>
          <w:rFonts w:ascii="Courier New" w:eastAsia="Times New Roman" w:hAnsi="Courier New" w:cs="Courier New"/>
          <w:color w:val="212121"/>
          <w:kern w:val="0"/>
          <w:sz w:val="21"/>
          <w:szCs w:val="21"/>
          <w:shd w:val="clear" w:color="auto" w:fill="FFFFFF"/>
          <w:lang w:eastAsia="es-CO"/>
        </w:rPr>
        <w:t xml:space="preserve"> . M7 . </w:t>
      </w:r>
      <w:r w:rsidR="00D41CB0">
        <w:rPr>
          <w:rFonts w:ascii="Courier New" w:eastAsia="Times New Roman" w:hAnsi="Courier New" w:cs="Courier New"/>
          <w:color w:val="212121"/>
          <w:kern w:val="0"/>
          <w:sz w:val="21"/>
          <w:szCs w:val="21"/>
          <w:shd w:val="clear" w:color="auto" w:fill="FFFFFF"/>
          <w:lang w:eastAsia="es-CO"/>
        </w:rPr>
        <w:t>49</w:t>
      </w:r>
      <w:r w:rsidRPr="002269A3">
        <w:rPr>
          <w:rFonts w:ascii="Courier New" w:eastAsia="Times New Roman" w:hAnsi="Courier New" w:cs="Courier New"/>
          <w:color w:val="212121"/>
          <w:kern w:val="0"/>
          <w:sz w:val="21"/>
          <w:szCs w:val="21"/>
          <w:shd w:val="clear" w:color="auto" w:fill="FFFFFF"/>
          <w:lang w:eastAsia="es-CO"/>
        </w:rPr>
        <w:t>.0</w:t>
      </w:r>
    </w:p>
    <w:p w14:paraId="5F49C71F" w14:textId="77777777" w:rsidR="00FA4709" w:rsidRDefault="00FA4709" w:rsidP="002269A3">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35AB26C4" w14:textId="77777777" w:rsidR="001D4FD7" w:rsidRDefault="001D4FD7">
      <w:pPr>
        <w:rPr>
          <w:rFonts w:ascii="Courier New" w:eastAsia="Times New Roman" w:hAnsi="Courier New" w:cs="Courier New"/>
          <w:color w:val="212121"/>
          <w:kern w:val="0"/>
          <w:sz w:val="21"/>
          <w:szCs w:val="21"/>
          <w:shd w:val="clear" w:color="auto" w:fill="FFFFFF"/>
          <w:lang w:eastAsia="es-CO"/>
        </w:rPr>
      </w:pPr>
      <w:r>
        <w:rPr>
          <w:rFonts w:ascii="Courier New" w:eastAsia="Times New Roman" w:hAnsi="Courier New" w:cs="Courier New"/>
          <w:color w:val="212121"/>
          <w:kern w:val="0"/>
          <w:sz w:val="21"/>
          <w:szCs w:val="21"/>
          <w:shd w:val="clear" w:color="auto" w:fill="FFFFFF"/>
          <w:lang w:eastAsia="es-CO"/>
        </w:rPr>
        <w:br w:type="page"/>
      </w:r>
    </w:p>
    <w:p w14:paraId="1523D996" w14:textId="77777777" w:rsid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lastRenderedPageBreak/>
        <w:t>J1 . M1 . 0.0</w:t>
      </w:r>
    </w:p>
    <w:p w14:paraId="531D8CAD" w14:textId="77777777" w:rsidR="00715FE0" w:rsidRPr="0033348A" w:rsidRDefault="00715FE0" w:rsidP="00715FE0">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eastAsia="es-CO"/>
        </w:rPr>
        <w:t xml:space="preserve">J2 . </w:t>
      </w:r>
      <w:r w:rsidRPr="0033348A">
        <w:rPr>
          <w:rFonts w:ascii="Courier New" w:eastAsia="Times New Roman" w:hAnsi="Courier New" w:cs="Courier New"/>
          <w:color w:val="212121"/>
          <w:kern w:val="0"/>
          <w:sz w:val="21"/>
          <w:szCs w:val="21"/>
          <w:shd w:val="clear" w:color="auto" w:fill="FFFFFF"/>
          <w:lang w:val="es-CO" w:eastAsia="es-CO"/>
        </w:rPr>
        <w:t>M1 . 71.0</w:t>
      </w:r>
    </w:p>
    <w:p w14:paraId="38152793" w14:textId="77777777" w:rsidR="00715FE0" w:rsidRPr="0033348A" w:rsidRDefault="00715FE0" w:rsidP="00715FE0">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J3 . M1 . 40.0</w:t>
      </w:r>
    </w:p>
    <w:p w14:paraId="0FC935DC" w14:textId="77777777" w:rsidR="00715FE0" w:rsidRPr="0033348A" w:rsidRDefault="00715FE0" w:rsidP="00715FE0">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J4 . M1 . 56.0</w:t>
      </w:r>
    </w:p>
    <w:p w14:paraId="317464AE" w14:textId="77777777" w:rsidR="00715FE0" w:rsidRPr="0033348A" w:rsidRDefault="00715FE0" w:rsidP="00715FE0">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J5 . M1 . 22.0</w:t>
      </w:r>
    </w:p>
    <w:p w14:paraId="3A0EEB27" w14:textId="77777777" w:rsidR="00715FE0" w:rsidRDefault="00715FE0"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7F714947" w14:textId="77777777" w:rsidR="00715FE0" w:rsidRPr="0033348A" w:rsidRDefault="00715FE0"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1B5F0BF6" w14:textId="77777777" w:rsid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J1 . M2 . 22.0</w:t>
      </w:r>
    </w:p>
    <w:p w14:paraId="25C65058" w14:textId="77777777" w:rsidR="00BB7198" w:rsidRPr="002269A3" w:rsidRDefault="00BB7198" w:rsidP="00BB7198">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J5 . M2 . 70.0</w:t>
      </w:r>
    </w:p>
    <w:p w14:paraId="39AA4A7E" w14:textId="77777777" w:rsidR="00BB7198" w:rsidRPr="0033348A" w:rsidRDefault="00BB7198" w:rsidP="00BB7198">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J2 . M2 . 48.0</w:t>
      </w:r>
    </w:p>
    <w:p w14:paraId="25016732" w14:textId="77777777" w:rsidR="00BB7198" w:rsidRPr="0033348A" w:rsidRDefault="00BB7198" w:rsidP="00BB7198">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J4 . M2 . 9.0</w:t>
      </w:r>
    </w:p>
    <w:p w14:paraId="5012DE76" w14:textId="77777777" w:rsidR="00BB7198" w:rsidRDefault="00BB7198" w:rsidP="00BB7198">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4AC355B6" w14:textId="445D7308" w:rsidR="00BB7198" w:rsidRPr="0033348A" w:rsidRDefault="00BB7198" w:rsidP="00BB7198">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J2 . M3 . 12.0</w:t>
      </w:r>
    </w:p>
    <w:p w14:paraId="061D547A" w14:textId="77777777" w:rsidR="00BB7198" w:rsidRPr="0033348A" w:rsidRDefault="00BB7198" w:rsidP="00BB7198">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J3 . M3 . 0.0</w:t>
      </w:r>
    </w:p>
    <w:p w14:paraId="45654467" w14:textId="77777777" w:rsidR="00BB7198" w:rsidRPr="0033348A" w:rsidRDefault="00BB7198" w:rsidP="00BB7198">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J5 . M3 . 45.0</w:t>
      </w:r>
    </w:p>
    <w:p w14:paraId="0AE33DE7" w14:textId="77777777" w:rsidR="00E0532F" w:rsidRDefault="00E0532F"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7EEC2C1D" w14:textId="77777777" w:rsidR="00BB7198" w:rsidRPr="0033348A" w:rsidRDefault="00BB7198"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285AA640" w14:textId="77777777" w:rsid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J1 . M4 . 30.0</w:t>
      </w:r>
    </w:p>
    <w:p w14:paraId="2ECAA80B" w14:textId="77777777" w:rsidR="00840E84" w:rsidRPr="0033348A" w:rsidRDefault="00840E84" w:rsidP="00840E84">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J3 . M4 . 70.0</w:t>
      </w:r>
    </w:p>
    <w:p w14:paraId="4D74B51A" w14:textId="77777777" w:rsidR="00840E84" w:rsidRPr="0033348A" w:rsidRDefault="00840E84" w:rsidP="00840E84">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J4 . M4 . 48.0</w:t>
      </w:r>
    </w:p>
    <w:p w14:paraId="7AD5E3C1" w14:textId="77777777" w:rsidR="00840E84" w:rsidRPr="0033348A" w:rsidRDefault="00840E84" w:rsidP="00840E84">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J5 . M4 . 64.0</w:t>
      </w:r>
    </w:p>
    <w:p w14:paraId="329306B2" w14:textId="77777777" w:rsidR="00840E84" w:rsidRPr="0033348A" w:rsidRDefault="00840E84"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38A89C79" w14:textId="77777777" w:rsid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J1 . M5 . 53.0</w:t>
      </w:r>
    </w:p>
    <w:p w14:paraId="4D52B0A9" w14:textId="77777777" w:rsidR="00840E84" w:rsidRPr="0033348A" w:rsidRDefault="00840E84" w:rsidP="00840E84">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J2 . M5 . 18.0</w:t>
      </w:r>
    </w:p>
    <w:p w14:paraId="57AF442C" w14:textId="77777777" w:rsidR="00B4344E" w:rsidRPr="0033348A" w:rsidRDefault="00B4344E" w:rsidP="00B4344E">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J3 . M5 . 45.0</w:t>
      </w:r>
    </w:p>
    <w:p w14:paraId="79D738ED" w14:textId="77777777" w:rsidR="00B4344E" w:rsidRPr="0033348A" w:rsidRDefault="00B4344E" w:rsidP="00B4344E">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J4 . M5 . 0.0</w:t>
      </w:r>
    </w:p>
    <w:p w14:paraId="7EC5E702" w14:textId="77777777" w:rsidR="00B4344E" w:rsidRPr="0033348A" w:rsidRDefault="00B4344E" w:rsidP="00B4344E">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J5 . M5 . 32.0</w:t>
      </w:r>
    </w:p>
    <w:p w14:paraId="46A4632A" w14:textId="77777777" w:rsidR="00840E84" w:rsidRDefault="00840E84"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1546C990" w14:textId="77777777" w:rsidR="00B4344E" w:rsidRPr="0033348A" w:rsidRDefault="00B4344E"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3787A2C7" w14:textId="77777777" w:rsid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J1 . M6 . 60.0</w:t>
      </w:r>
    </w:p>
    <w:p w14:paraId="32A8952C" w14:textId="77777777" w:rsidR="00B4344E" w:rsidRPr="0033348A" w:rsidRDefault="00B4344E" w:rsidP="00B4344E">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J2 . M6 . 0.0</w:t>
      </w:r>
    </w:p>
    <w:p w14:paraId="47C4B067" w14:textId="77777777" w:rsidR="00842F88" w:rsidRPr="0033348A" w:rsidRDefault="00842F88" w:rsidP="00842F88">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J3 . M6 . 26.0</w:t>
      </w:r>
    </w:p>
    <w:p w14:paraId="6235D0AC" w14:textId="77777777" w:rsidR="00842F88" w:rsidRPr="0033348A" w:rsidRDefault="00842F88" w:rsidP="00842F88">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J4 . M6 . 72.0</w:t>
      </w:r>
    </w:p>
    <w:p w14:paraId="7D96859C" w14:textId="77777777" w:rsidR="00B4344E" w:rsidRPr="0033348A" w:rsidRDefault="00B4344E"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p>
    <w:p w14:paraId="697C7772" w14:textId="77777777" w:rsidR="0033348A" w:rsidRP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J1 . M7 . 72.0</w:t>
      </w:r>
    </w:p>
    <w:p w14:paraId="4B109A22" w14:textId="77777777" w:rsidR="0033348A" w:rsidRP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eastAsia="es-CO"/>
        </w:rPr>
      </w:pPr>
      <w:r w:rsidRPr="0033348A">
        <w:rPr>
          <w:rFonts w:ascii="Courier New" w:eastAsia="Times New Roman" w:hAnsi="Courier New" w:cs="Courier New"/>
          <w:color w:val="212121"/>
          <w:kern w:val="0"/>
          <w:sz w:val="21"/>
          <w:szCs w:val="21"/>
          <w:shd w:val="clear" w:color="auto" w:fill="FFFFFF"/>
          <w:lang w:eastAsia="es-CO"/>
        </w:rPr>
        <w:t>J2 . M7 . 42.0</w:t>
      </w:r>
    </w:p>
    <w:p w14:paraId="6F39DF6E" w14:textId="77777777" w:rsidR="0033348A" w:rsidRP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J3 . M7 . 12.0</w:t>
      </w:r>
    </w:p>
    <w:p w14:paraId="52A4C3B8" w14:textId="77777777" w:rsidR="0033348A" w:rsidRP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J4 . M7 . 26.0</w:t>
      </w:r>
    </w:p>
    <w:p w14:paraId="3260AE13" w14:textId="77777777" w:rsidR="0033348A" w:rsidRDefault="0033348A" w:rsidP="0033348A">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33348A">
        <w:rPr>
          <w:rFonts w:ascii="Courier New" w:eastAsia="Times New Roman" w:hAnsi="Courier New" w:cs="Courier New"/>
          <w:color w:val="212121"/>
          <w:kern w:val="0"/>
          <w:sz w:val="21"/>
          <w:szCs w:val="21"/>
          <w:shd w:val="clear" w:color="auto" w:fill="FFFFFF"/>
          <w:lang w:val="es-CO" w:eastAsia="es-CO"/>
        </w:rPr>
        <w:t>J5 . M7 . 0.0</w:t>
      </w:r>
    </w:p>
    <w:p w14:paraId="49DC0311" w14:textId="77777777" w:rsidR="00FE2A40" w:rsidRDefault="00FE2A40" w:rsidP="0033348A">
      <w:pPr>
        <w:spacing w:line="240" w:lineRule="auto"/>
        <w:ind w:firstLine="0"/>
        <w:rPr>
          <w:rFonts w:ascii="Courier New" w:eastAsia="Times New Roman" w:hAnsi="Courier New" w:cs="Courier New"/>
          <w:color w:val="212121"/>
          <w:kern w:val="0"/>
          <w:sz w:val="21"/>
          <w:szCs w:val="21"/>
          <w:shd w:val="clear" w:color="auto" w:fill="FFFFFF"/>
          <w:lang w:val="es-CO" w:eastAsia="es-CO"/>
        </w:rPr>
      </w:pPr>
    </w:p>
    <w:p w14:paraId="5FD34A3D" w14:textId="77777777" w:rsidR="00FE2A40" w:rsidRDefault="00FE2A40" w:rsidP="0033348A">
      <w:pPr>
        <w:spacing w:line="240" w:lineRule="auto"/>
        <w:ind w:firstLine="0"/>
        <w:rPr>
          <w:rFonts w:ascii="Courier New" w:eastAsia="Times New Roman" w:hAnsi="Courier New" w:cs="Courier New"/>
          <w:color w:val="212121"/>
          <w:kern w:val="0"/>
          <w:sz w:val="21"/>
          <w:szCs w:val="21"/>
          <w:shd w:val="clear" w:color="auto" w:fill="FFFFFF"/>
          <w:lang w:val="es-CO" w:eastAsia="es-CO"/>
        </w:rPr>
      </w:pPr>
    </w:p>
    <w:p w14:paraId="28533A02" w14:textId="77777777" w:rsidR="00FE2A40" w:rsidRDefault="00FE2A40" w:rsidP="0033348A">
      <w:pPr>
        <w:spacing w:line="240" w:lineRule="auto"/>
        <w:ind w:firstLine="0"/>
        <w:rPr>
          <w:rFonts w:ascii="Courier New" w:eastAsia="Times New Roman" w:hAnsi="Courier New" w:cs="Courier New"/>
          <w:color w:val="212121"/>
          <w:kern w:val="0"/>
          <w:sz w:val="21"/>
          <w:szCs w:val="21"/>
          <w:shd w:val="clear" w:color="auto" w:fill="FFFFFF"/>
          <w:lang w:val="es-CO" w:eastAsia="es-CO"/>
        </w:rPr>
      </w:pPr>
    </w:p>
    <w:p w14:paraId="3FDDF0B5" w14:textId="77777777" w:rsidR="00FE2A40" w:rsidRDefault="00FE2A40" w:rsidP="0033348A">
      <w:pPr>
        <w:spacing w:line="240" w:lineRule="auto"/>
        <w:ind w:firstLine="0"/>
        <w:rPr>
          <w:rFonts w:ascii="Courier New" w:eastAsia="Times New Roman" w:hAnsi="Courier New" w:cs="Courier New"/>
          <w:color w:val="212121"/>
          <w:kern w:val="0"/>
          <w:sz w:val="21"/>
          <w:szCs w:val="21"/>
          <w:shd w:val="clear" w:color="auto" w:fill="FFFFFF"/>
          <w:lang w:val="es-CO" w:eastAsia="es-CO"/>
        </w:rPr>
      </w:pPr>
    </w:p>
    <w:p w14:paraId="761C28E1" w14:textId="77777777" w:rsidR="00FE2A40" w:rsidRDefault="00FE2A40" w:rsidP="0033348A">
      <w:pPr>
        <w:spacing w:line="240" w:lineRule="auto"/>
        <w:ind w:firstLine="0"/>
        <w:rPr>
          <w:rFonts w:ascii="Courier New" w:eastAsia="Times New Roman" w:hAnsi="Courier New" w:cs="Courier New"/>
          <w:color w:val="212121"/>
          <w:kern w:val="0"/>
          <w:sz w:val="21"/>
          <w:szCs w:val="21"/>
          <w:shd w:val="clear" w:color="auto" w:fill="FFFFFF"/>
          <w:lang w:val="es-CO" w:eastAsia="es-CO"/>
        </w:rPr>
      </w:pPr>
    </w:p>
    <w:p w14:paraId="48A62A55" w14:textId="4E6A157B" w:rsidR="00676CEF" w:rsidRDefault="00676CEF">
      <w:pPr>
        <w:rPr>
          <w:rFonts w:ascii="Courier New" w:eastAsia="Times New Roman" w:hAnsi="Courier New" w:cs="Courier New"/>
          <w:color w:val="212121"/>
          <w:kern w:val="0"/>
          <w:sz w:val="21"/>
          <w:szCs w:val="21"/>
          <w:shd w:val="clear" w:color="auto" w:fill="FFFFFF"/>
          <w:lang w:val="es-CO" w:eastAsia="es-CO"/>
        </w:rPr>
      </w:pPr>
      <w:r>
        <w:rPr>
          <w:rFonts w:ascii="Courier New" w:eastAsia="Times New Roman" w:hAnsi="Courier New" w:cs="Courier New"/>
          <w:color w:val="212121"/>
          <w:kern w:val="0"/>
          <w:sz w:val="21"/>
          <w:szCs w:val="21"/>
          <w:shd w:val="clear" w:color="auto" w:fill="FFFFFF"/>
          <w:lang w:val="es-CO" w:eastAsia="es-CO"/>
        </w:rPr>
        <w:br w:type="page"/>
      </w:r>
    </w:p>
    <w:p w14:paraId="453E6308" w14:textId="77777777" w:rsidR="00676CEF" w:rsidRPr="00676CEF" w:rsidRDefault="00676CEF" w:rsidP="00676CEF">
      <w:pPr>
        <w:spacing w:line="240" w:lineRule="auto"/>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lastRenderedPageBreak/>
        <w:t>Máxima Anticipación =  17.0</w:t>
      </w:r>
    </w:p>
    <w:tbl>
      <w:tblPr>
        <w:tblStyle w:val="Tablaconcuadrcula"/>
        <w:tblW w:w="0" w:type="auto"/>
        <w:tblLook w:val="04A0" w:firstRow="1" w:lastRow="0" w:firstColumn="1" w:lastColumn="0" w:noHBand="0" w:noVBand="1"/>
      </w:tblPr>
      <w:tblGrid>
        <w:gridCol w:w="9350"/>
      </w:tblGrid>
      <w:tr w:rsidR="00676CEF" w:rsidRPr="00676CEF" w14:paraId="05B57AEF" w14:textId="77777777" w:rsidTr="00676CEF">
        <w:tc>
          <w:tcPr>
            <w:tcW w:w="9350" w:type="dxa"/>
          </w:tcPr>
          <w:p w14:paraId="6FD97DA1"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J1 . M1 . 0.0</w:t>
            </w:r>
          </w:p>
        </w:tc>
      </w:tr>
      <w:tr w:rsidR="00676CEF" w:rsidRPr="00676CEF" w14:paraId="2D9F8579" w14:textId="77777777" w:rsidTr="00676CEF">
        <w:tc>
          <w:tcPr>
            <w:tcW w:w="9350" w:type="dxa"/>
          </w:tcPr>
          <w:p w14:paraId="1E39E1FE"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J1 . M2 . 12.0</w:t>
            </w:r>
          </w:p>
        </w:tc>
      </w:tr>
      <w:tr w:rsidR="00676CEF" w:rsidRPr="00676CEF" w14:paraId="5CB272BC" w14:textId="77777777" w:rsidTr="00676CEF">
        <w:tc>
          <w:tcPr>
            <w:tcW w:w="9350" w:type="dxa"/>
          </w:tcPr>
          <w:p w14:paraId="5BD02F46"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J1 . M4 . 20.0</w:t>
            </w:r>
          </w:p>
        </w:tc>
      </w:tr>
      <w:tr w:rsidR="00676CEF" w:rsidRPr="00676CEF" w14:paraId="25EEABB2" w14:textId="77777777" w:rsidTr="00676CEF">
        <w:tc>
          <w:tcPr>
            <w:tcW w:w="9350" w:type="dxa"/>
          </w:tcPr>
          <w:p w14:paraId="44E87C20"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J1 . M5 . 38.0</w:t>
            </w:r>
          </w:p>
        </w:tc>
      </w:tr>
      <w:tr w:rsidR="00676CEF" w:rsidRPr="00676CEF" w14:paraId="66DDE4B9" w14:textId="77777777" w:rsidTr="00676CEF">
        <w:tc>
          <w:tcPr>
            <w:tcW w:w="9350" w:type="dxa"/>
          </w:tcPr>
          <w:p w14:paraId="503D9DDC"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J1 . M6 . 45.0</w:t>
            </w:r>
          </w:p>
        </w:tc>
      </w:tr>
      <w:tr w:rsidR="00676CEF" w:rsidRPr="00676CEF" w14:paraId="35994A70" w14:textId="77777777" w:rsidTr="00676CEF">
        <w:tc>
          <w:tcPr>
            <w:tcW w:w="9350" w:type="dxa"/>
          </w:tcPr>
          <w:p w14:paraId="699C8B4F"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J1 . M7 . 57.0</w:t>
            </w:r>
          </w:p>
        </w:tc>
      </w:tr>
      <w:tr w:rsidR="00676CEF" w:rsidRPr="00676CEF" w14:paraId="51E840F9" w14:textId="77777777" w:rsidTr="00676CEF">
        <w:tc>
          <w:tcPr>
            <w:tcW w:w="9350" w:type="dxa"/>
          </w:tcPr>
          <w:p w14:paraId="54C98460"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J2 . M6 . 0.0</w:t>
            </w:r>
          </w:p>
        </w:tc>
      </w:tr>
      <w:tr w:rsidR="00676CEF" w:rsidRPr="00676CEF" w14:paraId="7652A9D4" w14:textId="77777777" w:rsidTr="00676CEF">
        <w:tc>
          <w:tcPr>
            <w:tcW w:w="9350" w:type="dxa"/>
          </w:tcPr>
          <w:p w14:paraId="56117216"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J2 . M3 . 12.0</w:t>
            </w:r>
          </w:p>
        </w:tc>
      </w:tr>
      <w:tr w:rsidR="00676CEF" w:rsidRPr="00676CEF" w14:paraId="23344440" w14:textId="77777777" w:rsidTr="00676CEF">
        <w:tc>
          <w:tcPr>
            <w:tcW w:w="9350" w:type="dxa"/>
          </w:tcPr>
          <w:p w14:paraId="5C4A232C"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J2 . M5 . 24.0</w:t>
            </w:r>
          </w:p>
        </w:tc>
      </w:tr>
      <w:tr w:rsidR="00676CEF" w:rsidRPr="00676CEF" w14:paraId="3904C586" w14:textId="77777777" w:rsidTr="00676CEF">
        <w:tc>
          <w:tcPr>
            <w:tcW w:w="9350" w:type="dxa"/>
          </w:tcPr>
          <w:p w14:paraId="272B08FE"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J2 . M7 . 49.0</w:t>
            </w:r>
          </w:p>
        </w:tc>
      </w:tr>
      <w:tr w:rsidR="00676CEF" w:rsidRPr="00676CEF" w14:paraId="202A7104" w14:textId="77777777" w:rsidTr="00676CEF">
        <w:tc>
          <w:tcPr>
            <w:tcW w:w="9350" w:type="dxa"/>
          </w:tcPr>
          <w:p w14:paraId="071A89F0"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J2 . M2 . 68.0</w:t>
            </w:r>
          </w:p>
        </w:tc>
      </w:tr>
      <w:tr w:rsidR="00676CEF" w:rsidRPr="00676CEF" w14:paraId="4E602D62" w14:textId="77777777" w:rsidTr="00676CEF">
        <w:tc>
          <w:tcPr>
            <w:tcW w:w="9350" w:type="dxa"/>
          </w:tcPr>
          <w:p w14:paraId="173E5C1B"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J2 . M1 . 79.0</w:t>
            </w:r>
          </w:p>
        </w:tc>
      </w:tr>
      <w:tr w:rsidR="00676CEF" w:rsidRPr="00676CEF" w14:paraId="27760321" w14:textId="77777777" w:rsidTr="00676CEF">
        <w:tc>
          <w:tcPr>
            <w:tcW w:w="9350" w:type="dxa"/>
          </w:tcPr>
          <w:p w14:paraId="5AB9DD92"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J3 . M3 . 0.0</w:t>
            </w:r>
          </w:p>
        </w:tc>
      </w:tr>
      <w:tr w:rsidR="00676CEF" w:rsidRPr="00676CEF" w14:paraId="6D7992A0" w14:textId="77777777" w:rsidTr="00676CEF">
        <w:tc>
          <w:tcPr>
            <w:tcW w:w="9350" w:type="dxa"/>
          </w:tcPr>
          <w:p w14:paraId="7562E1B3"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J3 . M7 . 12.0</w:t>
            </w:r>
          </w:p>
        </w:tc>
      </w:tr>
      <w:tr w:rsidR="00676CEF" w:rsidRPr="00676CEF" w14:paraId="159776A6" w14:textId="77777777" w:rsidTr="00676CEF">
        <w:tc>
          <w:tcPr>
            <w:tcW w:w="9350" w:type="dxa"/>
          </w:tcPr>
          <w:p w14:paraId="6BFAF50A"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J3 . M6 . 26.0</w:t>
            </w:r>
          </w:p>
        </w:tc>
      </w:tr>
      <w:tr w:rsidR="00676CEF" w:rsidRPr="00676CEF" w14:paraId="5C2B51A3" w14:textId="77777777" w:rsidTr="00676CEF">
        <w:tc>
          <w:tcPr>
            <w:tcW w:w="9350" w:type="dxa"/>
          </w:tcPr>
          <w:p w14:paraId="6EAF7513"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J3 . M1 . 40.0</w:t>
            </w:r>
          </w:p>
        </w:tc>
      </w:tr>
      <w:tr w:rsidR="00676CEF" w:rsidRPr="00676CEF" w14:paraId="497A3D2B" w14:textId="77777777" w:rsidTr="00676CEF">
        <w:tc>
          <w:tcPr>
            <w:tcW w:w="9350" w:type="dxa"/>
          </w:tcPr>
          <w:p w14:paraId="04E7BE3F"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J3 . M5 . 45.0</w:t>
            </w:r>
          </w:p>
        </w:tc>
      </w:tr>
      <w:tr w:rsidR="00676CEF" w:rsidRPr="00676CEF" w14:paraId="43734B73" w14:textId="77777777" w:rsidTr="00676CEF">
        <w:tc>
          <w:tcPr>
            <w:tcW w:w="9350" w:type="dxa"/>
          </w:tcPr>
          <w:p w14:paraId="718982FE"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J3 . M4 . 57.0</w:t>
            </w:r>
          </w:p>
        </w:tc>
      </w:tr>
      <w:tr w:rsidR="00676CEF" w:rsidRPr="00676CEF" w14:paraId="75EF793D" w14:textId="77777777" w:rsidTr="00676CEF">
        <w:tc>
          <w:tcPr>
            <w:tcW w:w="9350" w:type="dxa"/>
          </w:tcPr>
          <w:p w14:paraId="39225A50"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J4 . M5 . 0.0</w:t>
            </w:r>
          </w:p>
        </w:tc>
      </w:tr>
      <w:tr w:rsidR="00676CEF" w:rsidRPr="00676CEF" w14:paraId="66D6222B" w14:textId="77777777" w:rsidTr="00676CEF">
        <w:tc>
          <w:tcPr>
            <w:tcW w:w="9350" w:type="dxa"/>
          </w:tcPr>
          <w:p w14:paraId="7F0B129E"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J4 . M2 . 20.0</w:t>
            </w:r>
          </w:p>
        </w:tc>
      </w:tr>
      <w:tr w:rsidR="00676CEF" w:rsidRPr="00676CEF" w14:paraId="065179EF" w14:textId="77777777" w:rsidTr="00676CEF">
        <w:tc>
          <w:tcPr>
            <w:tcW w:w="9350" w:type="dxa"/>
          </w:tcPr>
          <w:p w14:paraId="3FE9C5AE"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J4 . M7 . 33.0</w:t>
            </w:r>
          </w:p>
        </w:tc>
      </w:tr>
      <w:tr w:rsidR="00676CEF" w:rsidRPr="00676CEF" w14:paraId="11725E19" w14:textId="77777777" w:rsidTr="00676CEF">
        <w:tc>
          <w:tcPr>
            <w:tcW w:w="9350" w:type="dxa"/>
          </w:tcPr>
          <w:p w14:paraId="7EBF7181"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J4 . M4 . 49.0</w:t>
            </w:r>
          </w:p>
        </w:tc>
      </w:tr>
      <w:tr w:rsidR="00676CEF" w:rsidRPr="00676CEF" w14:paraId="262AECC2" w14:textId="77777777" w:rsidTr="00676CEF">
        <w:tc>
          <w:tcPr>
            <w:tcW w:w="9350" w:type="dxa"/>
          </w:tcPr>
          <w:p w14:paraId="6B909ED9"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J4 . M1 . 57.0</w:t>
            </w:r>
          </w:p>
        </w:tc>
      </w:tr>
      <w:tr w:rsidR="00676CEF" w:rsidRPr="00676CEF" w14:paraId="6E1CFF2A" w14:textId="77777777" w:rsidTr="00676CEF">
        <w:tc>
          <w:tcPr>
            <w:tcW w:w="9350" w:type="dxa"/>
          </w:tcPr>
          <w:p w14:paraId="57C9A71E"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J4 . M6 . 72.0</w:t>
            </w:r>
          </w:p>
        </w:tc>
      </w:tr>
      <w:tr w:rsidR="00676CEF" w:rsidRPr="00676CEF" w14:paraId="6A9ACA03" w14:textId="77777777" w:rsidTr="00676CEF">
        <w:tc>
          <w:tcPr>
            <w:tcW w:w="9350" w:type="dxa"/>
          </w:tcPr>
          <w:p w14:paraId="6975E338"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J5 . M7 . 0.0</w:t>
            </w:r>
          </w:p>
        </w:tc>
      </w:tr>
      <w:tr w:rsidR="00676CEF" w:rsidRPr="00676CEF" w14:paraId="1A987F62" w14:textId="77777777" w:rsidTr="00676CEF">
        <w:tc>
          <w:tcPr>
            <w:tcW w:w="9350" w:type="dxa"/>
          </w:tcPr>
          <w:p w14:paraId="4F44B9CB"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J5 . M1 . 30.0</w:t>
            </w:r>
          </w:p>
        </w:tc>
      </w:tr>
      <w:tr w:rsidR="00676CEF" w:rsidRPr="00676CEF" w14:paraId="3F9203A6" w14:textId="77777777" w:rsidTr="00676CEF">
        <w:tc>
          <w:tcPr>
            <w:tcW w:w="9350" w:type="dxa"/>
          </w:tcPr>
          <w:p w14:paraId="675B95E3"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J5 . M5 . 53.0</w:t>
            </w:r>
          </w:p>
        </w:tc>
      </w:tr>
      <w:tr w:rsidR="00676CEF" w:rsidRPr="00676CEF" w14:paraId="061894C7" w14:textId="77777777" w:rsidTr="00676CEF">
        <w:tc>
          <w:tcPr>
            <w:tcW w:w="9350" w:type="dxa"/>
          </w:tcPr>
          <w:p w14:paraId="5FA2DD81"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J5 . M3 . 66.0</w:t>
            </w:r>
          </w:p>
        </w:tc>
      </w:tr>
      <w:tr w:rsidR="00676CEF" w:rsidRPr="00676CEF" w14:paraId="256EEAC8" w14:textId="77777777" w:rsidTr="00676CEF">
        <w:tc>
          <w:tcPr>
            <w:tcW w:w="9350" w:type="dxa"/>
          </w:tcPr>
          <w:p w14:paraId="781053E2"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J5 . M4 . 85.0</w:t>
            </w:r>
          </w:p>
        </w:tc>
      </w:tr>
      <w:tr w:rsidR="00676CEF" w:rsidRPr="00676CEF" w14:paraId="2EC0BFB1" w14:textId="77777777" w:rsidTr="00676CEF">
        <w:tc>
          <w:tcPr>
            <w:tcW w:w="9350" w:type="dxa"/>
          </w:tcPr>
          <w:p w14:paraId="2B31C0DE" w14:textId="77777777" w:rsidR="00676CEF" w:rsidRPr="00676CEF" w:rsidRDefault="00676CEF" w:rsidP="00060887">
            <w:pPr>
              <w:ind w:firstLine="0"/>
              <w:rPr>
                <w:rFonts w:ascii="Courier New" w:eastAsia="Times New Roman" w:hAnsi="Courier New" w:cs="Courier New"/>
                <w:color w:val="212121"/>
                <w:kern w:val="0"/>
                <w:sz w:val="21"/>
                <w:szCs w:val="21"/>
                <w:shd w:val="clear" w:color="auto" w:fill="FFFFFF"/>
                <w:lang w:val="es-CO" w:eastAsia="es-CO"/>
              </w:rPr>
            </w:pPr>
            <w:r w:rsidRPr="00676CEF">
              <w:rPr>
                <w:rFonts w:ascii="Courier New" w:eastAsia="Times New Roman" w:hAnsi="Courier New" w:cs="Courier New"/>
                <w:color w:val="212121"/>
                <w:kern w:val="0"/>
                <w:sz w:val="21"/>
                <w:szCs w:val="21"/>
                <w:shd w:val="clear" w:color="auto" w:fill="FFFFFF"/>
                <w:lang w:val="es-CO" w:eastAsia="es-CO"/>
              </w:rPr>
              <w:t>J5 . M2 . 91.0</w:t>
            </w:r>
          </w:p>
        </w:tc>
      </w:tr>
    </w:tbl>
    <w:p w14:paraId="06B1101D" w14:textId="6FCADA4D" w:rsidR="00141D3E" w:rsidRPr="00BC3C3D" w:rsidRDefault="00141D3E" w:rsidP="0033348A">
      <w:pPr>
        <w:spacing w:line="240" w:lineRule="auto"/>
        <w:ind w:firstLine="0"/>
        <w:rPr>
          <w:rFonts w:ascii="Courier New" w:eastAsia="Times New Roman" w:hAnsi="Courier New" w:cs="Courier New"/>
          <w:color w:val="374151"/>
          <w:shd w:val="clear" w:color="auto" w:fill="F7F7F8"/>
        </w:rPr>
      </w:pPr>
      <m:oMathPara>
        <m:oMath>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a</m:t>
              </m:r>
            </m:e>
            <m:sub>
              <m:r>
                <m:rPr>
                  <m:sty m:val="p"/>
                </m:rPr>
                <w:rPr>
                  <w:rFonts w:ascii="Cambria Math" w:hAnsi="Cambria Math" w:cs="Segoe UI"/>
                  <w:color w:val="374151"/>
                  <w:shd w:val="clear" w:color="auto" w:fill="F7F7F8"/>
                </w:rPr>
                <m:t>j</m:t>
              </m:r>
            </m:sub>
          </m:sSub>
          <m:r>
            <m:rPr>
              <m:sty m:val="p"/>
            </m:rPr>
            <w:rPr>
              <w:rFonts w:ascii="Cambria Math" w:hAnsi="Cambria Math" w:cs="Segoe UI"/>
              <w:color w:val="374151"/>
              <w:shd w:val="clear" w:color="auto" w:fill="F7F7F8"/>
            </w:rPr>
            <m:t>≤</m:t>
          </m:r>
          <m:r>
            <m:rPr>
              <m:sty m:val="p"/>
            </m:rPr>
            <w:rPr>
              <w:rFonts w:ascii="Cambria Math" w:hAnsi="Cambria Math" w:cs="Segoe UI"/>
              <w:color w:val="374151"/>
              <w:shd w:val="clear" w:color="auto" w:fill="F7F7F8"/>
            </w:rPr>
            <m:t xml:space="preserve">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s</m:t>
              </m:r>
            </m:e>
            <m:sub>
              <m:d>
                <m:dPr>
                  <m:begChr m:val="{"/>
                  <m:endChr m:val="}"/>
                  <m:ctrlPr>
                    <w:rPr>
                      <w:rFonts w:ascii="Cambria Math" w:hAnsi="Cambria Math" w:cs="Segoe UI"/>
                      <w:color w:val="374151"/>
                      <w:shd w:val="clear" w:color="auto" w:fill="F7F7F8"/>
                    </w:rPr>
                  </m:ctrlPr>
                </m:dPr>
                <m:e>
                  <m:r>
                    <m:rPr>
                      <m:sty m:val="p"/>
                    </m:rPr>
                    <w:rPr>
                      <w:rFonts w:ascii="Cambria Math" w:hAnsi="Cambria Math" w:cs="Segoe UI"/>
                      <w:color w:val="374151"/>
                      <w:shd w:val="clear" w:color="auto" w:fill="F7F7F8"/>
                    </w:rPr>
                    <m:t>ij</m:t>
                  </m:r>
                </m:e>
              </m:d>
            </m:sub>
          </m:sSub>
          <m:r>
            <m:rPr>
              <m:sty m:val="p"/>
            </m:rPr>
            <w:rPr>
              <w:rFonts w:ascii="Cambria Math" w:hAnsi="Cambria Math" w:cs="Segoe UI"/>
              <w:color w:val="374151"/>
              <w:shd w:val="clear" w:color="auto" w:fill="F7F7F8"/>
            </w:rPr>
            <m:t xml:space="preserve"> - </m:t>
          </m:r>
          <m:sSub>
            <m:sSubPr>
              <m:ctrlPr>
                <w:rPr>
                  <w:rFonts w:ascii="Cambria Math" w:hAnsi="Cambria Math" w:cs="Segoe UI"/>
                  <w:color w:val="374151"/>
                  <w:shd w:val="clear" w:color="auto" w:fill="F7F7F8"/>
                </w:rPr>
              </m:ctrlPr>
            </m:sSubPr>
            <m:e>
              <m:r>
                <m:rPr>
                  <m:sty m:val="p"/>
                </m:rPr>
                <w:rPr>
                  <w:rFonts w:ascii="Cambria Math" w:hAnsi="Cambria Math" w:cs="Segoe UI"/>
                  <w:color w:val="374151"/>
                  <w:shd w:val="clear" w:color="auto" w:fill="F7F7F8"/>
                </w:rPr>
                <m:t>d</m:t>
              </m:r>
            </m:e>
            <m:sub>
              <m:r>
                <m:rPr>
                  <m:sty m:val="p"/>
                </m:rPr>
                <w:rPr>
                  <w:rFonts w:ascii="Cambria Math" w:hAnsi="Cambria Math" w:cs="Segoe UI"/>
                  <w:color w:val="374151"/>
                  <w:shd w:val="clear" w:color="auto" w:fill="F7F7F8"/>
                </w:rPr>
                <m:t>j</m:t>
              </m:r>
            </m:sub>
          </m:sSub>
        </m:oMath>
      </m:oMathPara>
    </w:p>
    <w:p w14:paraId="6142387A" w14:textId="77777777" w:rsidR="00BC3C3D" w:rsidRDefault="00BC3C3D" w:rsidP="0033348A">
      <w:pPr>
        <w:spacing w:line="240" w:lineRule="auto"/>
        <w:ind w:firstLine="0"/>
        <w:rPr>
          <w:rFonts w:ascii="Courier New" w:eastAsia="Times New Roman" w:hAnsi="Courier New" w:cs="Courier New"/>
          <w:color w:val="374151"/>
          <w:shd w:val="clear" w:color="auto" w:fill="F7F7F8"/>
        </w:rPr>
      </w:pPr>
    </w:p>
    <w:p w14:paraId="1CDB4789" w14:textId="77777777" w:rsidR="00BC3C3D" w:rsidRDefault="00BC3C3D" w:rsidP="0033348A">
      <w:pPr>
        <w:spacing w:line="240" w:lineRule="auto"/>
        <w:ind w:firstLine="0"/>
        <w:rPr>
          <w:rFonts w:ascii="Courier New" w:eastAsia="Times New Roman" w:hAnsi="Courier New" w:cs="Courier New"/>
          <w:color w:val="374151"/>
          <w:shd w:val="clear" w:color="auto" w:fill="F7F7F8"/>
        </w:rPr>
      </w:pPr>
    </w:p>
    <w:tbl>
      <w:tblPr>
        <w:tblStyle w:val="Tablaconcuadrcula"/>
        <w:tblW w:w="0" w:type="auto"/>
        <w:tblLook w:val="04A0" w:firstRow="1" w:lastRow="0" w:firstColumn="1" w:lastColumn="0" w:noHBand="0" w:noVBand="1"/>
      </w:tblPr>
      <w:tblGrid>
        <w:gridCol w:w="9350"/>
      </w:tblGrid>
      <w:tr w:rsidR="009443DA" w:rsidRPr="009443DA" w14:paraId="4F568599" w14:textId="77777777" w:rsidTr="009443DA">
        <w:tc>
          <w:tcPr>
            <w:tcW w:w="9350" w:type="dxa"/>
          </w:tcPr>
          <w:p w14:paraId="632CF8ED"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J1 . M1 . 0.0</w:t>
            </w:r>
          </w:p>
        </w:tc>
      </w:tr>
      <w:tr w:rsidR="009443DA" w:rsidRPr="009443DA" w14:paraId="2B55C976" w14:textId="77777777" w:rsidTr="009443DA">
        <w:tc>
          <w:tcPr>
            <w:tcW w:w="9350" w:type="dxa"/>
          </w:tcPr>
          <w:p w14:paraId="45500ED5"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J1 . M2 . 12.0</w:t>
            </w:r>
          </w:p>
        </w:tc>
      </w:tr>
      <w:tr w:rsidR="009443DA" w:rsidRPr="009443DA" w14:paraId="4EADFBC1" w14:textId="77777777" w:rsidTr="009443DA">
        <w:tc>
          <w:tcPr>
            <w:tcW w:w="9350" w:type="dxa"/>
          </w:tcPr>
          <w:p w14:paraId="151E83AB"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J1 . M4 . 20.0</w:t>
            </w:r>
          </w:p>
        </w:tc>
      </w:tr>
      <w:tr w:rsidR="009443DA" w:rsidRPr="009443DA" w14:paraId="2CB86CF7" w14:textId="77777777" w:rsidTr="009443DA">
        <w:tc>
          <w:tcPr>
            <w:tcW w:w="9350" w:type="dxa"/>
          </w:tcPr>
          <w:p w14:paraId="03A003A4"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J1 . M5 . 38.0</w:t>
            </w:r>
          </w:p>
        </w:tc>
      </w:tr>
      <w:tr w:rsidR="009443DA" w:rsidRPr="009443DA" w14:paraId="3B350C1C" w14:textId="77777777" w:rsidTr="009443DA">
        <w:tc>
          <w:tcPr>
            <w:tcW w:w="9350" w:type="dxa"/>
          </w:tcPr>
          <w:p w14:paraId="3A391706"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J1 . M6 . 45.0</w:t>
            </w:r>
          </w:p>
        </w:tc>
      </w:tr>
      <w:tr w:rsidR="009443DA" w:rsidRPr="009443DA" w14:paraId="10782490" w14:textId="77777777" w:rsidTr="009443DA">
        <w:tc>
          <w:tcPr>
            <w:tcW w:w="9350" w:type="dxa"/>
          </w:tcPr>
          <w:p w14:paraId="7D1E5A38"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J1 . M7 . 57.0</w:t>
            </w:r>
          </w:p>
        </w:tc>
      </w:tr>
      <w:tr w:rsidR="009443DA" w:rsidRPr="009443DA" w14:paraId="08ACB618" w14:textId="77777777" w:rsidTr="009443DA">
        <w:tc>
          <w:tcPr>
            <w:tcW w:w="9350" w:type="dxa"/>
          </w:tcPr>
          <w:p w14:paraId="6C1F527F"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J2 . M6 . 0.0</w:t>
            </w:r>
          </w:p>
        </w:tc>
      </w:tr>
      <w:tr w:rsidR="009443DA" w:rsidRPr="009443DA" w14:paraId="790CBD24" w14:textId="77777777" w:rsidTr="009443DA">
        <w:tc>
          <w:tcPr>
            <w:tcW w:w="9350" w:type="dxa"/>
          </w:tcPr>
          <w:p w14:paraId="64D2762E"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J2 . M3 . 12.0</w:t>
            </w:r>
          </w:p>
        </w:tc>
      </w:tr>
      <w:tr w:rsidR="009443DA" w:rsidRPr="009443DA" w14:paraId="20287F19" w14:textId="77777777" w:rsidTr="009443DA">
        <w:tc>
          <w:tcPr>
            <w:tcW w:w="9350" w:type="dxa"/>
          </w:tcPr>
          <w:p w14:paraId="78C106A2"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J2 . M5 . 18.0</w:t>
            </w:r>
          </w:p>
        </w:tc>
      </w:tr>
      <w:tr w:rsidR="009443DA" w:rsidRPr="009443DA" w14:paraId="48541816" w14:textId="77777777" w:rsidTr="009443DA">
        <w:tc>
          <w:tcPr>
            <w:tcW w:w="9350" w:type="dxa"/>
          </w:tcPr>
          <w:p w14:paraId="4CA09A81"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J2 . M7 . 32.0</w:t>
            </w:r>
          </w:p>
        </w:tc>
      </w:tr>
      <w:tr w:rsidR="009443DA" w:rsidRPr="009443DA" w14:paraId="1CB18CC7" w14:textId="77777777" w:rsidTr="009443DA">
        <w:tc>
          <w:tcPr>
            <w:tcW w:w="9350" w:type="dxa"/>
          </w:tcPr>
          <w:p w14:paraId="5D2CD9EF"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eastAsia="es-CO"/>
              </w:rPr>
            </w:pPr>
            <w:r w:rsidRPr="009443DA">
              <w:rPr>
                <w:rFonts w:ascii="Courier New" w:eastAsia="Times New Roman" w:hAnsi="Courier New" w:cs="Courier New"/>
                <w:color w:val="212121"/>
                <w:kern w:val="0"/>
                <w:sz w:val="21"/>
                <w:szCs w:val="21"/>
                <w:shd w:val="clear" w:color="auto" w:fill="FFFFFF"/>
                <w:lang w:eastAsia="es-CO"/>
              </w:rPr>
              <w:t>J2 . M2 . 38.0</w:t>
            </w:r>
          </w:p>
        </w:tc>
      </w:tr>
      <w:tr w:rsidR="009443DA" w:rsidRPr="009443DA" w14:paraId="5C6AAE37" w14:textId="77777777" w:rsidTr="009443DA">
        <w:tc>
          <w:tcPr>
            <w:tcW w:w="9350" w:type="dxa"/>
          </w:tcPr>
          <w:p w14:paraId="627277CC"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eastAsia="es-CO"/>
              </w:rPr>
              <w:t xml:space="preserve">J2 . </w:t>
            </w:r>
            <w:r w:rsidRPr="009443DA">
              <w:rPr>
                <w:rFonts w:ascii="Courier New" w:eastAsia="Times New Roman" w:hAnsi="Courier New" w:cs="Courier New"/>
                <w:color w:val="212121"/>
                <w:kern w:val="0"/>
                <w:sz w:val="21"/>
                <w:szCs w:val="21"/>
                <w:shd w:val="clear" w:color="auto" w:fill="FFFFFF"/>
                <w:lang w:val="es-CO" w:eastAsia="es-CO"/>
              </w:rPr>
              <w:t>M1 . 49.0</w:t>
            </w:r>
          </w:p>
        </w:tc>
      </w:tr>
      <w:tr w:rsidR="009443DA" w:rsidRPr="009443DA" w14:paraId="39CE2810" w14:textId="77777777" w:rsidTr="009443DA">
        <w:tc>
          <w:tcPr>
            <w:tcW w:w="9350" w:type="dxa"/>
          </w:tcPr>
          <w:p w14:paraId="03AA5D69"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J3 . M3 . 0.0</w:t>
            </w:r>
          </w:p>
        </w:tc>
      </w:tr>
      <w:tr w:rsidR="009443DA" w:rsidRPr="009443DA" w14:paraId="1F63FAE1" w14:textId="77777777" w:rsidTr="009443DA">
        <w:tc>
          <w:tcPr>
            <w:tcW w:w="9350" w:type="dxa"/>
          </w:tcPr>
          <w:p w14:paraId="34E3BA04"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J3 . M7 . 12.0</w:t>
            </w:r>
          </w:p>
        </w:tc>
      </w:tr>
      <w:tr w:rsidR="009443DA" w:rsidRPr="009443DA" w14:paraId="5CFE94F5" w14:textId="77777777" w:rsidTr="009443DA">
        <w:tc>
          <w:tcPr>
            <w:tcW w:w="9350" w:type="dxa"/>
          </w:tcPr>
          <w:p w14:paraId="599C51E5"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J3 . M6 . 26.0</w:t>
            </w:r>
          </w:p>
        </w:tc>
      </w:tr>
      <w:tr w:rsidR="009443DA" w:rsidRPr="009443DA" w14:paraId="3CA8DDA3" w14:textId="77777777" w:rsidTr="009443DA">
        <w:tc>
          <w:tcPr>
            <w:tcW w:w="9350" w:type="dxa"/>
          </w:tcPr>
          <w:p w14:paraId="2DA561E2"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J3 . M1 . 40.0</w:t>
            </w:r>
          </w:p>
        </w:tc>
      </w:tr>
      <w:tr w:rsidR="009443DA" w:rsidRPr="009443DA" w14:paraId="3097271A" w14:textId="77777777" w:rsidTr="009443DA">
        <w:tc>
          <w:tcPr>
            <w:tcW w:w="9350" w:type="dxa"/>
          </w:tcPr>
          <w:p w14:paraId="354B9B72"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J3 . M5 . 75.0</w:t>
            </w:r>
          </w:p>
        </w:tc>
      </w:tr>
      <w:tr w:rsidR="009443DA" w:rsidRPr="009443DA" w14:paraId="420B9AB2" w14:textId="77777777" w:rsidTr="009443DA">
        <w:tc>
          <w:tcPr>
            <w:tcW w:w="9350" w:type="dxa"/>
          </w:tcPr>
          <w:p w14:paraId="31C3DD3F"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lastRenderedPageBreak/>
              <w:t>J3 . M4 . 83.0</w:t>
            </w:r>
          </w:p>
        </w:tc>
      </w:tr>
      <w:tr w:rsidR="009443DA" w:rsidRPr="009443DA" w14:paraId="265653BF" w14:textId="77777777" w:rsidTr="009443DA">
        <w:tc>
          <w:tcPr>
            <w:tcW w:w="9350" w:type="dxa"/>
          </w:tcPr>
          <w:p w14:paraId="523A6C37"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J4 . M5 . 0.0</w:t>
            </w:r>
          </w:p>
        </w:tc>
      </w:tr>
      <w:tr w:rsidR="009443DA" w:rsidRPr="009443DA" w14:paraId="60E5FCDD" w14:textId="77777777" w:rsidTr="009443DA">
        <w:tc>
          <w:tcPr>
            <w:tcW w:w="9350" w:type="dxa"/>
          </w:tcPr>
          <w:p w14:paraId="58D79117"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J4 . M2 . 20.0</w:t>
            </w:r>
          </w:p>
        </w:tc>
      </w:tr>
      <w:tr w:rsidR="009443DA" w:rsidRPr="009443DA" w14:paraId="352763C6" w14:textId="77777777" w:rsidTr="009443DA">
        <w:tc>
          <w:tcPr>
            <w:tcW w:w="9350" w:type="dxa"/>
          </w:tcPr>
          <w:p w14:paraId="72229E7F"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J4 . M7 . 38.0</w:t>
            </w:r>
          </w:p>
        </w:tc>
      </w:tr>
      <w:tr w:rsidR="009443DA" w:rsidRPr="009443DA" w14:paraId="7766D756" w14:textId="77777777" w:rsidTr="009443DA">
        <w:tc>
          <w:tcPr>
            <w:tcW w:w="9350" w:type="dxa"/>
          </w:tcPr>
          <w:p w14:paraId="432B83AA"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J4 . M4 . 57.0</w:t>
            </w:r>
          </w:p>
        </w:tc>
      </w:tr>
      <w:tr w:rsidR="009443DA" w:rsidRPr="009443DA" w14:paraId="614C662D" w14:textId="77777777" w:rsidTr="009443DA">
        <w:tc>
          <w:tcPr>
            <w:tcW w:w="9350" w:type="dxa"/>
          </w:tcPr>
          <w:p w14:paraId="3F60027E"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J4 . M1 . 65.0</w:t>
            </w:r>
          </w:p>
        </w:tc>
      </w:tr>
      <w:tr w:rsidR="009443DA" w:rsidRPr="009443DA" w14:paraId="422B98AB" w14:textId="77777777" w:rsidTr="009443DA">
        <w:tc>
          <w:tcPr>
            <w:tcW w:w="9350" w:type="dxa"/>
          </w:tcPr>
          <w:p w14:paraId="4AF8B459"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J4 . M6 . 80.0</w:t>
            </w:r>
          </w:p>
        </w:tc>
      </w:tr>
      <w:tr w:rsidR="009443DA" w:rsidRPr="009443DA" w14:paraId="37C530DC" w14:textId="77777777" w:rsidTr="009443DA">
        <w:tc>
          <w:tcPr>
            <w:tcW w:w="9350" w:type="dxa"/>
          </w:tcPr>
          <w:p w14:paraId="1D8CA5E6"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J5 . M7 . 0.0</w:t>
            </w:r>
          </w:p>
        </w:tc>
      </w:tr>
      <w:tr w:rsidR="009443DA" w:rsidRPr="009443DA" w14:paraId="77B874C2" w14:textId="77777777" w:rsidTr="009443DA">
        <w:tc>
          <w:tcPr>
            <w:tcW w:w="9350" w:type="dxa"/>
          </w:tcPr>
          <w:p w14:paraId="22F04CA1"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J5 . M1 . 30.0</w:t>
            </w:r>
          </w:p>
        </w:tc>
      </w:tr>
      <w:tr w:rsidR="009443DA" w:rsidRPr="009443DA" w14:paraId="6E3149F5" w14:textId="77777777" w:rsidTr="009443DA">
        <w:tc>
          <w:tcPr>
            <w:tcW w:w="9350" w:type="dxa"/>
          </w:tcPr>
          <w:p w14:paraId="7A64201F"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J5 . M5 . 45.0</w:t>
            </w:r>
          </w:p>
        </w:tc>
      </w:tr>
      <w:tr w:rsidR="009443DA" w:rsidRPr="009443DA" w14:paraId="3A19A3B2" w14:textId="77777777" w:rsidTr="009443DA">
        <w:tc>
          <w:tcPr>
            <w:tcW w:w="9350" w:type="dxa"/>
          </w:tcPr>
          <w:p w14:paraId="73EF3037"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J5 . M3 . 58.0</w:t>
            </w:r>
          </w:p>
        </w:tc>
      </w:tr>
      <w:tr w:rsidR="009443DA" w:rsidRPr="009443DA" w14:paraId="7B28F9F3" w14:textId="77777777" w:rsidTr="009443DA">
        <w:tc>
          <w:tcPr>
            <w:tcW w:w="9350" w:type="dxa"/>
          </w:tcPr>
          <w:p w14:paraId="04A9A4EE" w14:textId="77777777" w:rsidR="009443DA" w:rsidRPr="009443DA" w:rsidRDefault="009443DA" w:rsidP="00657992">
            <w:pPr>
              <w:ind w:firstLine="0"/>
              <w:rPr>
                <w:rFonts w:ascii="Courier New" w:eastAsia="Times New Roman" w:hAnsi="Courier New" w:cs="Courier New"/>
                <w:color w:val="212121"/>
                <w:kern w:val="0"/>
                <w:sz w:val="21"/>
                <w:szCs w:val="21"/>
                <w:shd w:val="clear" w:color="auto" w:fill="FFFFFF"/>
                <w:lang w:val="es-CO" w:eastAsia="es-CO"/>
              </w:rPr>
            </w:pPr>
            <w:r w:rsidRPr="009443DA">
              <w:rPr>
                <w:rFonts w:ascii="Courier New" w:eastAsia="Times New Roman" w:hAnsi="Courier New" w:cs="Courier New"/>
                <w:color w:val="212121"/>
                <w:kern w:val="0"/>
                <w:sz w:val="21"/>
                <w:szCs w:val="21"/>
                <w:shd w:val="clear" w:color="auto" w:fill="FFFFFF"/>
                <w:lang w:val="es-CO" w:eastAsia="es-CO"/>
              </w:rPr>
              <w:t>J5 . M4 . 77.0</w:t>
            </w:r>
          </w:p>
        </w:tc>
      </w:tr>
    </w:tbl>
    <w:p w14:paraId="1F4C4037" w14:textId="767D53BF" w:rsidR="00BC3C3D" w:rsidRDefault="009443DA" w:rsidP="009443DA">
      <w:pPr>
        <w:spacing w:line="240" w:lineRule="auto"/>
        <w:ind w:firstLine="0"/>
        <w:rPr>
          <w:rFonts w:ascii="Courier New" w:eastAsia="Times New Roman" w:hAnsi="Courier New" w:cs="Courier New"/>
          <w:color w:val="374151"/>
          <w:shd w:val="clear" w:color="auto" w:fill="F7F7F8"/>
        </w:rPr>
      </w:pPr>
      <w:r w:rsidRPr="009443DA">
        <w:rPr>
          <w:rFonts w:ascii="Courier New" w:eastAsia="Times New Roman" w:hAnsi="Courier New" w:cs="Courier New"/>
          <w:color w:val="212121"/>
          <w:kern w:val="0"/>
          <w:sz w:val="21"/>
          <w:szCs w:val="21"/>
          <w:shd w:val="clear" w:color="auto" w:fill="FFFFFF"/>
          <w:lang w:val="es-CO" w:eastAsia="es-CO"/>
        </w:rPr>
        <w:t>J5 . M2 . 83.0</w:t>
      </w:r>
    </w:p>
    <w:p w14:paraId="2EF100E6" w14:textId="77777777" w:rsidR="00BC3C3D" w:rsidRDefault="00BC3C3D" w:rsidP="0033348A">
      <w:pPr>
        <w:spacing w:line="240" w:lineRule="auto"/>
        <w:ind w:firstLine="0"/>
        <w:rPr>
          <w:rFonts w:ascii="Courier New" w:eastAsia="Times New Roman" w:hAnsi="Courier New" w:cs="Courier New"/>
          <w:color w:val="374151"/>
          <w:shd w:val="clear" w:color="auto" w:fill="F7F7F8"/>
        </w:rPr>
      </w:pPr>
    </w:p>
    <w:tbl>
      <w:tblPr>
        <w:tblStyle w:val="Tablaconcuadrcula"/>
        <w:tblW w:w="0" w:type="auto"/>
        <w:tblLook w:val="04A0" w:firstRow="1" w:lastRow="0" w:firstColumn="1" w:lastColumn="0" w:noHBand="0" w:noVBand="1"/>
      </w:tblPr>
      <w:tblGrid>
        <w:gridCol w:w="9350"/>
      </w:tblGrid>
      <w:tr w:rsidR="00BC3C3D" w:rsidRPr="00BC3C3D" w14:paraId="3C86EA65" w14:textId="77777777" w:rsidTr="00BC3C3D">
        <w:tc>
          <w:tcPr>
            <w:tcW w:w="9350" w:type="dxa"/>
          </w:tcPr>
          <w:p w14:paraId="07E0220C"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J1 . M1 . 12.0</w:t>
            </w:r>
          </w:p>
        </w:tc>
      </w:tr>
      <w:tr w:rsidR="00BC3C3D" w:rsidRPr="00BC3C3D" w14:paraId="51FBFDBC" w14:textId="77777777" w:rsidTr="00BC3C3D">
        <w:tc>
          <w:tcPr>
            <w:tcW w:w="9350" w:type="dxa"/>
          </w:tcPr>
          <w:p w14:paraId="1EDAFBD6"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J1 . M2 . 20.0</w:t>
            </w:r>
          </w:p>
        </w:tc>
      </w:tr>
      <w:tr w:rsidR="00BC3C3D" w:rsidRPr="00BC3C3D" w14:paraId="3AAB2CF5" w14:textId="77777777" w:rsidTr="00BC3C3D">
        <w:tc>
          <w:tcPr>
            <w:tcW w:w="9350" w:type="dxa"/>
          </w:tcPr>
          <w:p w14:paraId="4B41E997"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J1 . M4 . 38.0</w:t>
            </w:r>
          </w:p>
        </w:tc>
      </w:tr>
      <w:tr w:rsidR="00BC3C3D" w:rsidRPr="00BC3C3D" w14:paraId="1B141048" w14:textId="77777777" w:rsidTr="00BC3C3D">
        <w:tc>
          <w:tcPr>
            <w:tcW w:w="9350" w:type="dxa"/>
          </w:tcPr>
          <w:p w14:paraId="53E88A72"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J1 . M5 . 45.0</w:t>
            </w:r>
          </w:p>
        </w:tc>
      </w:tr>
      <w:tr w:rsidR="00BC3C3D" w:rsidRPr="00BC3C3D" w14:paraId="743EB554" w14:textId="77777777" w:rsidTr="00BC3C3D">
        <w:tc>
          <w:tcPr>
            <w:tcW w:w="9350" w:type="dxa"/>
          </w:tcPr>
          <w:p w14:paraId="6BC15DF7"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J1 . M6 . 57.0</w:t>
            </w:r>
          </w:p>
        </w:tc>
      </w:tr>
      <w:tr w:rsidR="00BC3C3D" w:rsidRPr="00BC3C3D" w14:paraId="591C9C0A" w14:textId="77777777" w:rsidTr="00BC3C3D">
        <w:tc>
          <w:tcPr>
            <w:tcW w:w="9350" w:type="dxa"/>
          </w:tcPr>
          <w:p w14:paraId="24BF473C"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J1 . M7 . 69.0</w:t>
            </w:r>
          </w:p>
        </w:tc>
      </w:tr>
      <w:tr w:rsidR="00BC3C3D" w:rsidRPr="00BC3C3D" w14:paraId="0FCB2F7B" w14:textId="77777777" w:rsidTr="00BC3C3D">
        <w:tc>
          <w:tcPr>
            <w:tcW w:w="9350" w:type="dxa"/>
          </w:tcPr>
          <w:p w14:paraId="399B2445"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J2 . M6 . 9.0</w:t>
            </w:r>
          </w:p>
        </w:tc>
      </w:tr>
      <w:tr w:rsidR="00BC3C3D" w:rsidRPr="00BC3C3D" w14:paraId="0CBAA24E" w14:textId="77777777" w:rsidTr="00BC3C3D">
        <w:tc>
          <w:tcPr>
            <w:tcW w:w="9350" w:type="dxa"/>
          </w:tcPr>
          <w:p w14:paraId="00E92EF2"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J2 . M3 . 15.0</w:t>
            </w:r>
          </w:p>
        </w:tc>
      </w:tr>
      <w:tr w:rsidR="00BC3C3D" w:rsidRPr="00BC3C3D" w14:paraId="37505813" w14:textId="77777777" w:rsidTr="00BC3C3D">
        <w:tc>
          <w:tcPr>
            <w:tcW w:w="9350" w:type="dxa"/>
          </w:tcPr>
          <w:p w14:paraId="6EF13A24"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J2 . M5 . 29.0</w:t>
            </w:r>
          </w:p>
        </w:tc>
      </w:tr>
      <w:tr w:rsidR="00BC3C3D" w:rsidRPr="00BC3C3D" w14:paraId="293F64C0" w14:textId="77777777" w:rsidTr="00BC3C3D">
        <w:tc>
          <w:tcPr>
            <w:tcW w:w="9350" w:type="dxa"/>
          </w:tcPr>
          <w:p w14:paraId="204F9CCF"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J2 . M7 . 35.0</w:t>
            </w:r>
          </w:p>
        </w:tc>
      </w:tr>
      <w:tr w:rsidR="00BC3C3D" w:rsidRPr="00BC3C3D" w14:paraId="7247BB98" w14:textId="77777777" w:rsidTr="00BC3C3D">
        <w:tc>
          <w:tcPr>
            <w:tcW w:w="9350" w:type="dxa"/>
          </w:tcPr>
          <w:p w14:paraId="0008F265"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eastAsia="es-CO"/>
              </w:rPr>
            </w:pPr>
            <w:r w:rsidRPr="00BC3C3D">
              <w:rPr>
                <w:rFonts w:ascii="Courier New" w:eastAsia="Times New Roman" w:hAnsi="Courier New" w:cs="Courier New"/>
                <w:color w:val="212121"/>
                <w:kern w:val="0"/>
                <w:sz w:val="21"/>
                <w:szCs w:val="21"/>
                <w:shd w:val="clear" w:color="auto" w:fill="FFFFFF"/>
                <w:lang w:eastAsia="es-CO"/>
              </w:rPr>
              <w:t>J2 . M2 . 46.0</w:t>
            </w:r>
          </w:p>
        </w:tc>
      </w:tr>
      <w:tr w:rsidR="00BC3C3D" w:rsidRPr="00BC3C3D" w14:paraId="79580004" w14:textId="77777777" w:rsidTr="00BC3C3D">
        <w:tc>
          <w:tcPr>
            <w:tcW w:w="9350" w:type="dxa"/>
          </w:tcPr>
          <w:p w14:paraId="44F4AB2F"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eastAsia="es-CO"/>
              </w:rPr>
              <w:t xml:space="preserve">J2 . </w:t>
            </w:r>
            <w:r w:rsidRPr="00BC3C3D">
              <w:rPr>
                <w:rFonts w:ascii="Courier New" w:eastAsia="Times New Roman" w:hAnsi="Courier New" w:cs="Courier New"/>
                <w:color w:val="212121"/>
                <w:kern w:val="0"/>
                <w:sz w:val="21"/>
                <w:szCs w:val="21"/>
                <w:shd w:val="clear" w:color="auto" w:fill="FFFFFF"/>
                <w:lang w:val="es-CO" w:eastAsia="es-CO"/>
              </w:rPr>
              <w:t>M1 . 62.0</w:t>
            </w:r>
          </w:p>
        </w:tc>
      </w:tr>
      <w:tr w:rsidR="00BC3C3D" w:rsidRPr="00BC3C3D" w14:paraId="2E1BDF70" w14:textId="77777777" w:rsidTr="00BC3C3D">
        <w:tc>
          <w:tcPr>
            <w:tcW w:w="9350" w:type="dxa"/>
          </w:tcPr>
          <w:p w14:paraId="40058068"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J3 . M3 . 12.0</w:t>
            </w:r>
          </w:p>
        </w:tc>
      </w:tr>
      <w:tr w:rsidR="00BC3C3D" w:rsidRPr="00BC3C3D" w14:paraId="00E3BB56" w14:textId="77777777" w:rsidTr="00BC3C3D">
        <w:tc>
          <w:tcPr>
            <w:tcW w:w="9350" w:type="dxa"/>
          </w:tcPr>
          <w:p w14:paraId="7E57945D"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J3 . M7 . 26.0</w:t>
            </w:r>
          </w:p>
        </w:tc>
      </w:tr>
      <w:tr w:rsidR="00BC3C3D" w:rsidRPr="00BC3C3D" w14:paraId="163910AE" w14:textId="77777777" w:rsidTr="00BC3C3D">
        <w:tc>
          <w:tcPr>
            <w:tcW w:w="9350" w:type="dxa"/>
          </w:tcPr>
          <w:p w14:paraId="3B9675FC"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J3 . M6 . 40.0</w:t>
            </w:r>
          </w:p>
        </w:tc>
      </w:tr>
      <w:tr w:rsidR="00BC3C3D" w:rsidRPr="00BC3C3D" w14:paraId="3C5B99D4" w14:textId="77777777" w:rsidTr="00BC3C3D">
        <w:tc>
          <w:tcPr>
            <w:tcW w:w="9350" w:type="dxa"/>
          </w:tcPr>
          <w:p w14:paraId="264190C5"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J3 . M1 . 43.0</w:t>
            </w:r>
          </w:p>
        </w:tc>
      </w:tr>
      <w:tr w:rsidR="00BC3C3D" w:rsidRPr="00BC3C3D" w14:paraId="41B1ED05" w14:textId="77777777" w:rsidTr="00BC3C3D">
        <w:tc>
          <w:tcPr>
            <w:tcW w:w="9350" w:type="dxa"/>
          </w:tcPr>
          <w:p w14:paraId="21291FB3"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J3 . M5 . 51.0</w:t>
            </w:r>
          </w:p>
        </w:tc>
      </w:tr>
      <w:tr w:rsidR="00BC3C3D" w:rsidRPr="00BC3C3D" w14:paraId="36CF1056" w14:textId="77777777" w:rsidTr="00BC3C3D">
        <w:tc>
          <w:tcPr>
            <w:tcW w:w="9350" w:type="dxa"/>
          </w:tcPr>
          <w:p w14:paraId="61DEAE3C"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J3 . M4 . 65.0</w:t>
            </w:r>
          </w:p>
        </w:tc>
      </w:tr>
      <w:tr w:rsidR="00BC3C3D" w:rsidRPr="00BC3C3D" w14:paraId="18FB7CEC" w14:textId="77777777" w:rsidTr="00BC3C3D">
        <w:tc>
          <w:tcPr>
            <w:tcW w:w="9350" w:type="dxa"/>
          </w:tcPr>
          <w:p w14:paraId="40B2733B"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J4 . M5 . 9.0</w:t>
            </w:r>
          </w:p>
        </w:tc>
      </w:tr>
      <w:tr w:rsidR="00BC3C3D" w:rsidRPr="00BC3C3D" w14:paraId="6A594F0E" w14:textId="77777777" w:rsidTr="00BC3C3D">
        <w:tc>
          <w:tcPr>
            <w:tcW w:w="9350" w:type="dxa"/>
          </w:tcPr>
          <w:p w14:paraId="02F41F16"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J4 . M2 . 22.0</w:t>
            </w:r>
          </w:p>
        </w:tc>
      </w:tr>
      <w:tr w:rsidR="00BC3C3D" w:rsidRPr="00BC3C3D" w14:paraId="09B9E9BB" w14:textId="77777777" w:rsidTr="00BC3C3D">
        <w:tc>
          <w:tcPr>
            <w:tcW w:w="9350" w:type="dxa"/>
          </w:tcPr>
          <w:p w14:paraId="7F3AB18A"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J4 . M7 . 38.0</w:t>
            </w:r>
          </w:p>
        </w:tc>
      </w:tr>
      <w:tr w:rsidR="00BC3C3D" w:rsidRPr="00BC3C3D" w14:paraId="3FF02D17" w14:textId="77777777" w:rsidTr="00BC3C3D">
        <w:tc>
          <w:tcPr>
            <w:tcW w:w="9350" w:type="dxa"/>
          </w:tcPr>
          <w:p w14:paraId="3C48624E"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J4 . M4 . 46.0</w:t>
            </w:r>
          </w:p>
        </w:tc>
      </w:tr>
      <w:tr w:rsidR="00BC3C3D" w:rsidRPr="00BC3C3D" w14:paraId="75646631" w14:textId="77777777" w:rsidTr="00BC3C3D">
        <w:tc>
          <w:tcPr>
            <w:tcW w:w="9350" w:type="dxa"/>
          </w:tcPr>
          <w:p w14:paraId="7BFEB4A0"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J4 . M1 . 61.0</w:t>
            </w:r>
          </w:p>
        </w:tc>
      </w:tr>
      <w:tr w:rsidR="00BC3C3D" w:rsidRPr="00BC3C3D" w14:paraId="5AD40F6C" w14:textId="77777777" w:rsidTr="00BC3C3D">
        <w:tc>
          <w:tcPr>
            <w:tcW w:w="9350" w:type="dxa"/>
          </w:tcPr>
          <w:p w14:paraId="27B1609C"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J4 . M6 . 76.0</w:t>
            </w:r>
          </w:p>
        </w:tc>
      </w:tr>
      <w:tr w:rsidR="00BC3C3D" w:rsidRPr="00BC3C3D" w14:paraId="53F7DCE9" w14:textId="77777777" w:rsidTr="00BC3C3D">
        <w:tc>
          <w:tcPr>
            <w:tcW w:w="9350" w:type="dxa"/>
          </w:tcPr>
          <w:p w14:paraId="14607868"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J5 . M7 . 11.0</w:t>
            </w:r>
          </w:p>
        </w:tc>
      </w:tr>
      <w:tr w:rsidR="00BC3C3D" w:rsidRPr="00BC3C3D" w14:paraId="230C260A" w14:textId="77777777" w:rsidTr="00BC3C3D">
        <w:tc>
          <w:tcPr>
            <w:tcW w:w="9350" w:type="dxa"/>
          </w:tcPr>
          <w:p w14:paraId="66E2BA26"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J5 . M1 . 21.0</w:t>
            </w:r>
          </w:p>
        </w:tc>
      </w:tr>
      <w:tr w:rsidR="00BC3C3D" w:rsidRPr="00BC3C3D" w14:paraId="6223F82D" w14:textId="77777777" w:rsidTr="00BC3C3D">
        <w:tc>
          <w:tcPr>
            <w:tcW w:w="9350" w:type="dxa"/>
          </w:tcPr>
          <w:p w14:paraId="241C0621"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J5 . M5 . 34.0</w:t>
            </w:r>
          </w:p>
        </w:tc>
      </w:tr>
      <w:tr w:rsidR="00BC3C3D" w:rsidRPr="00BC3C3D" w14:paraId="02A41EBD" w14:textId="77777777" w:rsidTr="00BC3C3D">
        <w:tc>
          <w:tcPr>
            <w:tcW w:w="9350" w:type="dxa"/>
          </w:tcPr>
          <w:p w14:paraId="18F4CE89"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J5 . M3 . 53.0</w:t>
            </w:r>
          </w:p>
        </w:tc>
      </w:tr>
      <w:tr w:rsidR="00BC3C3D" w:rsidRPr="00BC3C3D" w14:paraId="2BE50EA9" w14:textId="77777777" w:rsidTr="00BC3C3D">
        <w:tc>
          <w:tcPr>
            <w:tcW w:w="9350" w:type="dxa"/>
          </w:tcPr>
          <w:p w14:paraId="6D3BD847" w14:textId="77777777" w:rsidR="00BC3C3D" w:rsidRPr="00BC3C3D"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J5 . M4 . 59.0</w:t>
            </w:r>
          </w:p>
        </w:tc>
      </w:tr>
      <w:tr w:rsidR="00BC3C3D" w:rsidRPr="0033348A" w14:paraId="2720A2D9" w14:textId="77777777" w:rsidTr="00BC3C3D">
        <w:tc>
          <w:tcPr>
            <w:tcW w:w="9350" w:type="dxa"/>
          </w:tcPr>
          <w:p w14:paraId="0D704556" w14:textId="77777777" w:rsidR="00BC3C3D" w:rsidRPr="0033348A" w:rsidRDefault="00BC3C3D" w:rsidP="00845728">
            <w:pPr>
              <w:ind w:firstLine="0"/>
              <w:rPr>
                <w:rFonts w:ascii="Courier New" w:eastAsia="Times New Roman" w:hAnsi="Courier New" w:cs="Courier New"/>
                <w:color w:val="212121"/>
                <w:kern w:val="0"/>
                <w:sz w:val="21"/>
                <w:szCs w:val="21"/>
                <w:shd w:val="clear" w:color="auto" w:fill="FFFFFF"/>
                <w:lang w:val="es-CO" w:eastAsia="es-CO"/>
              </w:rPr>
            </w:pPr>
            <w:r w:rsidRPr="00BC3C3D">
              <w:rPr>
                <w:rFonts w:ascii="Courier New" w:eastAsia="Times New Roman" w:hAnsi="Courier New" w:cs="Courier New"/>
                <w:color w:val="212121"/>
                <w:kern w:val="0"/>
                <w:sz w:val="21"/>
                <w:szCs w:val="21"/>
                <w:shd w:val="clear" w:color="auto" w:fill="FFFFFF"/>
                <w:lang w:val="es-CO" w:eastAsia="es-CO"/>
              </w:rPr>
              <w:t>J5 . M2 . 74.0</w:t>
            </w:r>
          </w:p>
        </w:tc>
      </w:tr>
      <w:tr w:rsidR="00F96ED5" w:rsidRPr="0033348A" w14:paraId="1B035116" w14:textId="77777777" w:rsidTr="00BC3C3D">
        <w:tc>
          <w:tcPr>
            <w:tcW w:w="9350" w:type="dxa"/>
          </w:tcPr>
          <w:p w14:paraId="134D6408" w14:textId="77777777" w:rsidR="00F96ED5" w:rsidRPr="00BC3C3D" w:rsidRDefault="00F96ED5" w:rsidP="00845728">
            <w:pPr>
              <w:ind w:firstLine="0"/>
              <w:rPr>
                <w:rFonts w:ascii="Courier New" w:eastAsia="Times New Roman" w:hAnsi="Courier New" w:cs="Courier New"/>
                <w:color w:val="212121"/>
                <w:kern w:val="0"/>
                <w:sz w:val="21"/>
                <w:szCs w:val="21"/>
                <w:shd w:val="clear" w:color="auto" w:fill="FFFFFF"/>
                <w:lang w:val="es-CO" w:eastAsia="es-CO"/>
              </w:rPr>
            </w:pPr>
          </w:p>
        </w:tc>
      </w:tr>
    </w:tbl>
    <w:sdt>
      <w:sdtPr>
        <w:alias w:val="Figures title:"/>
        <w:tag w:val="Figures title:"/>
        <w:id w:val="-2071720289"/>
        <w:placeholder>
          <w:docPart w:val="8213DD7AFF914D0BB08EC5197AEFABF7"/>
        </w:placeholder>
        <w:temporary/>
        <w:showingPlcHdr/>
        <w15:appearance w15:val="hidden"/>
      </w:sdtPr>
      <w:sdtContent>
        <w:p w14:paraId="064A27B9" w14:textId="77777777" w:rsidR="00E81978" w:rsidRDefault="005D3A03">
          <w:pPr>
            <w:pStyle w:val="SectionTitle"/>
          </w:pPr>
          <w:r w:rsidRPr="005D3A03">
            <w:t>Figures title:</w:t>
          </w:r>
        </w:p>
      </w:sdtContent>
    </w:sdt>
    <w:p w14:paraId="65E2979B" w14:textId="77777777" w:rsidR="00E81978" w:rsidRDefault="005D3A03">
      <w:pPr>
        <w:pStyle w:val="Sinespaciado"/>
      </w:pPr>
      <w:r>
        <w:rPr>
          <w:noProof/>
          <w:lang w:eastAsia="en-US"/>
        </w:rPr>
        <w:drawing>
          <wp:inline distT="0" distB="0" distL="0" distR="0" wp14:anchorId="100B99D2" wp14:editId="2818B634">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DF0660" w14:textId="77777777" w:rsidR="00E81978" w:rsidRDefault="005D3A03">
      <w:pPr>
        <w:pStyle w:val="TableFigure"/>
      </w:pPr>
      <w:r>
        <w:rPr>
          <w:rStyle w:val="nfasis"/>
        </w:rPr>
        <w:t>Figure 1</w:t>
      </w:r>
      <w:r>
        <w:t xml:space="preserve">. </w:t>
      </w:r>
      <w:sdt>
        <w:sdtPr>
          <w:alias w:val="Figure 1 text:"/>
          <w:tag w:val="Figure 1 text:"/>
          <w:id w:val="1420302148"/>
          <w:placeholder>
            <w:docPart w:val="352FD350DEF54DBD9241D56D03671622"/>
          </w:placeholder>
          <w:temporary/>
          <w:showingPlcHdr/>
          <w15:appearance w15:val="hidden"/>
          <w:text/>
        </w:sdtPr>
        <w:sdtContent>
          <w:r>
            <w:t>[Include all figures in their own section, following references (and footnotes and tables, if applicable).  Include a numbered caption for each figure.  Use the Table/Figure style for easy spacing between figure and caption.]</w:t>
          </w:r>
        </w:sdtContent>
      </w:sdt>
    </w:p>
    <w:p w14:paraId="47046E63" w14:textId="77777777" w:rsidR="00E81978" w:rsidRDefault="005D3A03">
      <w:pPr>
        <w:pStyle w:val="TableFigure"/>
      </w:pPr>
      <w:r>
        <w:t xml:space="preserve">For more information about all elements of APA formatting, please consult the </w:t>
      </w:r>
      <w:r>
        <w:rPr>
          <w:rStyle w:val="nf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9E03" w14:textId="77777777" w:rsidR="00D461B1" w:rsidRDefault="00D461B1">
      <w:pPr>
        <w:spacing w:line="240" w:lineRule="auto"/>
      </w:pPr>
      <w:r>
        <w:separator/>
      </w:r>
    </w:p>
    <w:p w14:paraId="6AC1910F" w14:textId="77777777" w:rsidR="00D461B1" w:rsidRDefault="00D461B1"/>
  </w:endnote>
  <w:endnote w:type="continuationSeparator" w:id="0">
    <w:p w14:paraId="1A42C92A" w14:textId="77777777" w:rsidR="00D461B1" w:rsidRDefault="00D461B1">
      <w:pPr>
        <w:spacing w:line="240" w:lineRule="auto"/>
      </w:pPr>
      <w:r>
        <w:continuationSeparator/>
      </w:r>
    </w:p>
    <w:p w14:paraId="0F2C0E9A" w14:textId="77777777" w:rsidR="00D461B1" w:rsidRDefault="00D461B1"/>
  </w:endnote>
  <w:endnote w:type="continuationNotice" w:id="1">
    <w:p w14:paraId="294B41A2" w14:textId="77777777" w:rsidR="00D461B1" w:rsidRDefault="00D461B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4DE26" w14:textId="77777777" w:rsidR="00D461B1" w:rsidRDefault="00D461B1">
      <w:pPr>
        <w:spacing w:line="240" w:lineRule="auto"/>
      </w:pPr>
      <w:r>
        <w:separator/>
      </w:r>
    </w:p>
    <w:p w14:paraId="36EB164C" w14:textId="77777777" w:rsidR="00D461B1" w:rsidRDefault="00D461B1"/>
  </w:footnote>
  <w:footnote w:type="continuationSeparator" w:id="0">
    <w:p w14:paraId="20DB5E56" w14:textId="77777777" w:rsidR="00D461B1" w:rsidRDefault="00D461B1">
      <w:pPr>
        <w:spacing w:line="240" w:lineRule="auto"/>
      </w:pPr>
      <w:r>
        <w:continuationSeparator/>
      </w:r>
    </w:p>
    <w:p w14:paraId="1ABEC1D1" w14:textId="77777777" w:rsidR="00D461B1" w:rsidRDefault="00D461B1"/>
  </w:footnote>
  <w:footnote w:type="continuationNotice" w:id="1">
    <w:p w14:paraId="56E6B1E8" w14:textId="77777777" w:rsidR="00D461B1" w:rsidRDefault="00D461B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119A5" w14:textId="77777777" w:rsidR="00E81978" w:rsidRDefault="00000000">
    <w:pPr>
      <w:pStyle w:val="Encabezado"/>
    </w:pPr>
    <w:sdt>
      <w:sdtPr>
        <w:rPr>
          <w:rStyle w:val="Textoennegrita"/>
        </w:rPr>
        <w:alias w:val="Running head"/>
        <w:tag w:val=""/>
        <w:id w:val="12739865"/>
        <w:placeholder>
          <w:docPart w:val="8213DD7AFF914D0BB08EC5197AEFABF7"/>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0601E">
          <w:rPr>
            <w:rStyle w:val="Textoennegrita"/>
          </w:rPr>
          <w:t>[Shortened Title up to 50 Characters]</w:t>
        </w:r>
      </w:sdtContent>
    </w:sdt>
    <w:r w:rsidR="005D3A03">
      <w:rPr>
        <w:rStyle w:val="Textoennegrita"/>
      </w:rPr>
      <w:ptab w:relativeTo="margin" w:alignment="right" w:leader="none"/>
    </w:r>
    <w:r w:rsidR="005D3A03">
      <w:rPr>
        <w:rStyle w:val="Textoennegrita"/>
      </w:rPr>
      <w:fldChar w:fldCharType="begin"/>
    </w:r>
    <w:r w:rsidR="005D3A03">
      <w:rPr>
        <w:rStyle w:val="Textoennegrita"/>
      </w:rPr>
      <w:instrText xml:space="preserve"> PAGE   \* MERGEFORMAT </w:instrText>
    </w:r>
    <w:r w:rsidR="005D3A03">
      <w:rPr>
        <w:rStyle w:val="Textoennegrita"/>
      </w:rPr>
      <w:fldChar w:fldCharType="separate"/>
    </w:r>
    <w:r w:rsidR="000D3F41">
      <w:rPr>
        <w:rStyle w:val="Textoennegrita"/>
        <w:noProof/>
      </w:rPr>
      <w:t>8</w:t>
    </w:r>
    <w:r w:rsidR="005D3A03">
      <w:rPr>
        <w:rStyle w:val="Textoennegrita"/>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226C" w14:textId="77777777" w:rsidR="00E81978" w:rsidRDefault="005D3A03">
    <w:pPr>
      <w:pStyle w:val="Encabezado"/>
      <w:rPr>
        <w:rStyle w:val="Textoennegrita"/>
      </w:rPr>
    </w:pPr>
    <w:r>
      <w:t xml:space="preserve">Running head: </w:t>
    </w:r>
    <w:sdt>
      <w:sdtPr>
        <w:rPr>
          <w:rStyle w:val="Textoennegrita"/>
        </w:rPr>
        <w:alias w:val="Running head"/>
        <w:tag w:val=""/>
        <w:id w:val="-696842620"/>
        <w:placeholder>
          <w:docPart w:val="352FD350DEF54DBD9241D56D03671622"/>
        </w:placeholder>
        <w:showingPlcHd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CF6E91">
          <w:rPr>
            <w:rStyle w:val="Textoennegrita"/>
          </w:rPr>
          <w:t>[Shortened Title up to 50 Characters]</w:t>
        </w:r>
      </w:sdtContent>
    </w:sdt>
    <w:r>
      <w:rPr>
        <w:rStyle w:val="Textoennegrita"/>
      </w:rPr>
      <w:ptab w:relativeTo="margin" w:alignment="right" w:leader="none"/>
    </w:r>
    <w:r>
      <w:rPr>
        <w:rStyle w:val="Textoennegrita"/>
      </w:rPr>
      <w:fldChar w:fldCharType="begin"/>
    </w:r>
    <w:r>
      <w:rPr>
        <w:rStyle w:val="Textoennegrita"/>
      </w:rPr>
      <w:instrText xml:space="preserve"> PAGE   \* MERGEFORMAT </w:instrText>
    </w:r>
    <w:r>
      <w:rPr>
        <w:rStyle w:val="Textoennegrita"/>
      </w:rPr>
      <w:fldChar w:fldCharType="separate"/>
    </w:r>
    <w:r w:rsidR="000D3F41">
      <w:rPr>
        <w:rStyle w:val="Textoennegrita"/>
        <w:noProof/>
      </w:rPr>
      <w:t>1</w:t>
    </w:r>
    <w:r>
      <w:rPr>
        <w:rStyle w:val="Textoennegrita"/>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4023621">
    <w:abstractNumId w:val="9"/>
  </w:num>
  <w:num w:numId="2" w16cid:durableId="1203861426">
    <w:abstractNumId w:val="7"/>
  </w:num>
  <w:num w:numId="3" w16cid:durableId="1632133527">
    <w:abstractNumId w:val="6"/>
  </w:num>
  <w:num w:numId="4" w16cid:durableId="357047734">
    <w:abstractNumId w:val="5"/>
  </w:num>
  <w:num w:numId="5" w16cid:durableId="1002585755">
    <w:abstractNumId w:val="4"/>
  </w:num>
  <w:num w:numId="6" w16cid:durableId="889536249">
    <w:abstractNumId w:val="8"/>
  </w:num>
  <w:num w:numId="7" w16cid:durableId="805779740">
    <w:abstractNumId w:val="3"/>
  </w:num>
  <w:num w:numId="8" w16cid:durableId="495606898">
    <w:abstractNumId w:val="2"/>
  </w:num>
  <w:num w:numId="9" w16cid:durableId="1905599076">
    <w:abstractNumId w:val="1"/>
  </w:num>
  <w:num w:numId="10" w16cid:durableId="746659482">
    <w:abstractNumId w:val="0"/>
  </w:num>
  <w:num w:numId="11" w16cid:durableId="1962179923">
    <w:abstractNumId w:val="9"/>
    <w:lvlOverride w:ilvl="0">
      <w:startOverride w:val="1"/>
    </w:lvlOverride>
  </w:num>
  <w:num w:numId="12" w16cid:durableId="1878352450">
    <w:abstractNumId w:val="13"/>
  </w:num>
  <w:num w:numId="13" w16cid:durableId="197164252">
    <w:abstractNumId w:val="11"/>
  </w:num>
  <w:num w:numId="14" w16cid:durableId="1214199045">
    <w:abstractNumId w:val="10"/>
  </w:num>
  <w:num w:numId="15" w16cid:durableId="137450528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B7"/>
    <w:rsid w:val="000D3F41"/>
    <w:rsid w:val="00141D3E"/>
    <w:rsid w:val="001D4FD7"/>
    <w:rsid w:val="002269A3"/>
    <w:rsid w:val="0023469B"/>
    <w:rsid w:val="003217F7"/>
    <w:rsid w:val="0033348A"/>
    <w:rsid w:val="00355DCA"/>
    <w:rsid w:val="00531757"/>
    <w:rsid w:val="00551A02"/>
    <w:rsid w:val="005534FA"/>
    <w:rsid w:val="005D3A03"/>
    <w:rsid w:val="005E067E"/>
    <w:rsid w:val="00676CEF"/>
    <w:rsid w:val="00695029"/>
    <w:rsid w:val="006D2993"/>
    <w:rsid w:val="00715FE0"/>
    <w:rsid w:val="00732799"/>
    <w:rsid w:val="00796465"/>
    <w:rsid w:val="007E5AFB"/>
    <w:rsid w:val="008002C0"/>
    <w:rsid w:val="00840E84"/>
    <w:rsid w:val="00842F88"/>
    <w:rsid w:val="008C5323"/>
    <w:rsid w:val="009443DA"/>
    <w:rsid w:val="009A6A3B"/>
    <w:rsid w:val="00A937B7"/>
    <w:rsid w:val="00B4344E"/>
    <w:rsid w:val="00B823AA"/>
    <w:rsid w:val="00BA45DB"/>
    <w:rsid w:val="00BB7198"/>
    <w:rsid w:val="00BC3C3D"/>
    <w:rsid w:val="00BF4184"/>
    <w:rsid w:val="00C0601E"/>
    <w:rsid w:val="00C31D30"/>
    <w:rsid w:val="00CC0984"/>
    <w:rsid w:val="00CD6E39"/>
    <w:rsid w:val="00CE3366"/>
    <w:rsid w:val="00CF282F"/>
    <w:rsid w:val="00CF6E91"/>
    <w:rsid w:val="00D41CB0"/>
    <w:rsid w:val="00D461B1"/>
    <w:rsid w:val="00D70571"/>
    <w:rsid w:val="00D85B68"/>
    <w:rsid w:val="00DB5771"/>
    <w:rsid w:val="00E0532F"/>
    <w:rsid w:val="00E6004D"/>
    <w:rsid w:val="00E6435B"/>
    <w:rsid w:val="00E81978"/>
    <w:rsid w:val="00F2546B"/>
    <w:rsid w:val="00F379B7"/>
    <w:rsid w:val="00F525FA"/>
    <w:rsid w:val="00F85C23"/>
    <w:rsid w:val="00F96ED5"/>
    <w:rsid w:val="00FA4709"/>
    <w:rsid w:val="00FE2321"/>
    <w:rsid w:val="00FE2A4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3A5FEB"/>
  <w15:chartTrackingRefBased/>
  <w15:docId w15:val="{0E0281D5-D6B0-43EB-887B-55BAEFD5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APAReport">
    <w:name w:val="APA Report"/>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1541252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679138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019048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5051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293151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507903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12531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Documents\Plantillas%20personalizadas%20de%20Office\APA%206th%20Ed%20Offic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832001B84C4FEBAAD76C55E2B53461"/>
        <w:category>
          <w:name w:val="General"/>
          <w:gallery w:val="placeholder"/>
        </w:category>
        <w:types>
          <w:type w:val="bbPlcHdr"/>
        </w:types>
        <w:behaviors>
          <w:behavior w:val="content"/>
        </w:behaviors>
        <w:guid w:val="{77B332C4-F6DC-4232-AF34-13ED720B21B4}"/>
      </w:docPartPr>
      <w:docPartBody>
        <w:p w:rsidR="004C1AF5" w:rsidRDefault="00000000">
          <w:pPr>
            <w:pStyle w:val="B0832001B84C4FEBAAD76C55E2B53461"/>
          </w:pPr>
          <w:r>
            <w:t>[Title Here, up to 12 Words, on One to Two Lines]</w:t>
          </w:r>
        </w:p>
      </w:docPartBody>
    </w:docPart>
    <w:docPart>
      <w:docPartPr>
        <w:name w:val="9BB3AEACEE9548BD92D505C768299CF9"/>
        <w:category>
          <w:name w:val="General"/>
          <w:gallery w:val="placeholder"/>
        </w:category>
        <w:types>
          <w:type w:val="bbPlcHdr"/>
        </w:types>
        <w:behaviors>
          <w:behavior w:val="content"/>
        </w:behaviors>
        <w:guid w:val="{174814C6-83E1-4BFE-8F1E-DC94B6D6C046}"/>
      </w:docPartPr>
      <w:docPartBody>
        <w:p w:rsidR="004C1AF5" w:rsidRDefault="00000000">
          <w:pPr>
            <w:pStyle w:val="9BB3AEACEE9548BD92D505C768299CF9"/>
          </w:pPr>
          <w:r>
            <w:t>[Author Name(s), First M. Last, Omit Titles and Degrees]</w:t>
          </w:r>
        </w:p>
      </w:docPartBody>
    </w:docPart>
    <w:docPart>
      <w:docPartPr>
        <w:name w:val="0389FEEABC7A469B9EF3D8EBAD3AD936"/>
        <w:category>
          <w:name w:val="General"/>
          <w:gallery w:val="placeholder"/>
        </w:category>
        <w:types>
          <w:type w:val="bbPlcHdr"/>
        </w:types>
        <w:behaviors>
          <w:behavior w:val="content"/>
        </w:behaviors>
        <w:guid w:val="{BEA111FA-21FF-46F5-968C-D5ABC2569025}"/>
      </w:docPartPr>
      <w:docPartBody>
        <w:p w:rsidR="004C1AF5" w:rsidRDefault="00000000">
          <w:pPr>
            <w:pStyle w:val="0389FEEABC7A469B9EF3D8EBAD3AD936"/>
          </w:pPr>
          <w:r>
            <w:t>[Institutional Affiliation(s)]</w:t>
          </w:r>
        </w:p>
      </w:docPartBody>
    </w:docPart>
    <w:docPart>
      <w:docPartPr>
        <w:name w:val="CEF527B8621647C6A8B8821190180324"/>
        <w:category>
          <w:name w:val="General"/>
          <w:gallery w:val="placeholder"/>
        </w:category>
        <w:types>
          <w:type w:val="bbPlcHdr"/>
        </w:types>
        <w:behaviors>
          <w:behavior w:val="content"/>
        </w:behaviors>
        <w:guid w:val="{90ABD1EC-D4E3-4D7B-84A5-AB6D169CA092}"/>
      </w:docPartPr>
      <w:docPartBody>
        <w:p w:rsidR="004C1AF5" w:rsidRDefault="00000000">
          <w:pPr>
            <w:pStyle w:val="CEF527B8621647C6A8B8821190180324"/>
          </w:pPr>
          <w:r>
            <w:t>Author Note</w:t>
          </w:r>
        </w:p>
      </w:docPartBody>
    </w:docPart>
    <w:docPart>
      <w:docPartPr>
        <w:name w:val="D7EB886F6CD540FE885D594F22B6309A"/>
        <w:category>
          <w:name w:val="General"/>
          <w:gallery w:val="placeholder"/>
        </w:category>
        <w:types>
          <w:type w:val="bbPlcHdr"/>
        </w:types>
        <w:behaviors>
          <w:behavior w:val="content"/>
        </w:behaviors>
        <w:guid w:val="{31080DAB-8D45-4AA5-8583-9DA3B508E229}"/>
      </w:docPartPr>
      <w:docPartBody>
        <w:p w:rsidR="004C1AF5" w:rsidRDefault="00000000">
          <w:pPr>
            <w:pStyle w:val="D7EB886F6CD540FE885D594F22B6309A"/>
          </w:pPr>
          <w:r>
            <w:t>[Include any grant/funding information and a complete correspondence address.]</w:t>
          </w:r>
        </w:p>
      </w:docPartBody>
    </w:docPart>
    <w:docPart>
      <w:docPartPr>
        <w:name w:val="64BD13243D40400EB3F357A081C35984"/>
        <w:category>
          <w:name w:val="General"/>
          <w:gallery w:val="placeholder"/>
        </w:category>
        <w:types>
          <w:type w:val="bbPlcHdr"/>
        </w:types>
        <w:behaviors>
          <w:behavior w:val="content"/>
        </w:behaviors>
        <w:guid w:val="{C8C3CB71-5795-4D28-9CB0-8E3B6518D3E9}"/>
      </w:docPartPr>
      <w:docPartBody>
        <w:p w:rsidR="004C1AF5" w:rsidRDefault="00000000">
          <w:pPr>
            <w:pStyle w:val="64BD13243D40400EB3F357A081C35984"/>
          </w:pPr>
          <w:r>
            <w:t>Abstract</w:t>
          </w:r>
        </w:p>
      </w:docPartBody>
    </w:docPart>
    <w:docPart>
      <w:docPartPr>
        <w:name w:val="D760001EEF734731813440B338AD6968"/>
        <w:category>
          <w:name w:val="General"/>
          <w:gallery w:val="placeholder"/>
        </w:category>
        <w:types>
          <w:type w:val="bbPlcHdr"/>
        </w:types>
        <w:behaviors>
          <w:behavior w:val="content"/>
        </w:behaviors>
        <w:guid w:val="{B9C1F1DD-796C-43B5-A14A-1EFBFCCDC654}"/>
      </w:docPartPr>
      <w:docPartBody>
        <w:p w:rsidR="004C1AF5" w:rsidRDefault="00000000">
          <w:pPr>
            <w:pStyle w:val="D760001EEF734731813440B338AD6968"/>
          </w:pPr>
          <w:r>
            <w:t xml:space="preserve">[The abstract should be one paragraph of between 150 and 250 words.  It is not indented.  Section titles, such as the word </w:t>
          </w:r>
          <w:r>
            <w:rPr>
              <w:rStyle w:val="nf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F05CEEE1BBD0486492CC84EE45D2D5B4"/>
        <w:category>
          <w:name w:val="General"/>
          <w:gallery w:val="placeholder"/>
        </w:category>
        <w:types>
          <w:type w:val="bbPlcHdr"/>
        </w:types>
        <w:behaviors>
          <w:behavior w:val="content"/>
        </w:behaviors>
        <w:guid w:val="{4DA6363E-3BA9-4B7D-A93D-B39547C159D1}"/>
      </w:docPartPr>
      <w:docPartBody>
        <w:p w:rsidR="004C1AF5" w:rsidRDefault="00000000">
          <w:pPr>
            <w:pStyle w:val="F05CEEE1BBD0486492CC84EE45D2D5B4"/>
          </w:pPr>
          <w:r>
            <w:t>[Click here to add keywords.]</w:t>
          </w:r>
        </w:p>
      </w:docPartBody>
    </w:docPart>
    <w:docPart>
      <w:docPartPr>
        <w:name w:val="1648F90AB2D8466CAAAEC43EACA8CC4B"/>
        <w:category>
          <w:name w:val="General"/>
          <w:gallery w:val="placeholder"/>
        </w:category>
        <w:types>
          <w:type w:val="bbPlcHdr"/>
        </w:types>
        <w:behaviors>
          <w:behavior w:val="content"/>
        </w:behaviors>
        <w:guid w:val="{A434ABDA-3430-4A06-9C1B-177A73F77184}"/>
      </w:docPartPr>
      <w:docPartBody>
        <w:p w:rsidR="004C1AF5" w:rsidRDefault="00000000">
          <w:pPr>
            <w:pStyle w:val="1648F90AB2D8466CAAAEC43EACA8CC4B"/>
          </w:pPr>
          <w:r>
            <w:t>[Title Here, up to 12 Words, on One to Two Lines]</w:t>
          </w:r>
        </w:p>
      </w:docPartBody>
    </w:docPart>
    <w:docPart>
      <w:docPartPr>
        <w:name w:val="68A662BFBC064834B484AA535B9F8825"/>
        <w:category>
          <w:name w:val="General"/>
          <w:gallery w:val="placeholder"/>
        </w:category>
        <w:types>
          <w:type w:val="bbPlcHdr"/>
        </w:types>
        <w:behaviors>
          <w:behavior w:val="content"/>
        </w:behaviors>
        <w:guid w:val="{8CA5CC76-A4E7-4A92-8E9F-901B6EF392C9}"/>
      </w:docPartPr>
      <w:docPartBody>
        <w:p w:rsidR="004C1AF5" w:rsidRDefault="00000000">
          <w:pPr>
            <w:pStyle w:val="68A662BFBC064834B484AA535B9F8825"/>
          </w:pPr>
          <w:r>
            <w:t xml:space="preserve">[The body of your paper uses a half-inch first line indent and is double-spaced.  APA style provides for up to five heading levels, shown in the paragraphs that follow.  Note that the word </w:t>
          </w:r>
          <w:r>
            <w:rPr>
              <w:rStyle w:val="nfasis"/>
            </w:rPr>
            <w:t>Introduction</w:t>
          </w:r>
          <w:r>
            <w:t xml:space="preserve"> should not be used as an initial heading, as it’s assumed that your paper begins with an introduction.]</w:t>
          </w:r>
        </w:p>
      </w:docPartBody>
    </w:docPart>
    <w:docPart>
      <w:docPartPr>
        <w:name w:val="A0954B1D24884C599BF2380F917A7719"/>
        <w:category>
          <w:name w:val="General"/>
          <w:gallery w:val="placeholder"/>
        </w:category>
        <w:types>
          <w:type w:val="bbPlcHdr"/>
        </w:types>
        <w:behaviors>
          <w:behavior w:val="content"/>
        </w:behaviors>
        <w:guid w:val="{1F4D7BA5-C803-4A29-9634-FE4D969BF00C}"/>
      </w:docPartPr>
      <w:docPartBody>
        <w:p w:rsidR="004C1AF5" w:rsidRDefault="00000000">
          <w:pPr>
            <w:pStyle w:val="A0954B1D24884C599BF2380F917A7719"/>
          </w:pPr>
          <w:r>
            <w:t>[Heading 1]</w:t>
          </w:r>
        </w:p>
      </w:docPartBody>
    </w:docPart>
    <w:docPart>
      <w:docPartPr>
        <w:name w:val="14621B2DC1124839A4F1EB3F7D9558E7"/>
        <w:category>
          <w:name w:val="General"/>
          <w:gallery w:val="placeholder"/>
        </w:category>
        <w:types>
          <w:type w:val="bbPlcHdr"/>
        </w:types>
        <w:behaviors>
          <w:behavior w:val="content"/>
        </w:behaviors>
        <w:guid w:val="{C80D91D5-FDA4-4AFD-BC2E-E534E9EFC729}"/>
      </w:docPartPr>
      <w:docPartBody>
        <w:p w:rsidR="004C1AF5" w:rsidRDefault="00000000">
          <w:pPr>
            <w:pStyle w:val="14621B2DC1124839A4F1EB3F7D9558E7"/>
          </w:pPr>
          <w:r>
            <w:t>[The first two heading levels get their own paragraph, as shown here.  Headings 3, 4, and 5 are run-in headings used at the beginning of the paragraph.]</w:t>
          </w:r>
        </w:p>
      </w:docPartBody>
    </w:docPart>
    <w:docPart>
      <w:docPartPr>
        <w:name w:val="E43049045350483689DB6FBB1A16BA50"/>
        <w:category>
          <w:name w:val="General"/>
          <w:gallery w:val="placeholder"/>
        </w:category>
        <w:types>
          <w:type w:val="bbPlcHdr"/>
        </w:types>
        <w:behaviors>
          <w:behavior w:val="content"/>
        </w:behaviors>
        <w:guid w:val="{CB43B4C2-1CA9-42DF-8924-1792D8A5ED6B}"/>
      </w:docPartPr>
      <w:docPartBody>
        <w:p w:rsidR="004C1AF5" w:rsidRDefault="00000000">
          <w:pPr>
            <w:pStyle w:val="E43049045350483689DB6FBB1A16BA50"/>
          </w:pPr>
          <w:r w:rsidRPr="00C31D30">
            <w:t>[Heading 2]</w:t>
          </w:r>
        </w:p>
      </w:docPartBody>
    </w:docPart>
    <w:docPart>
      <w:docPartPr>
        <w:name w:val="BF836DF37E4543098B3BE39E1A0089DC"/>
        <w:category>
          <w:name w:val="General"/>
          <w:gallery w:val="placeholder"/>
        </w:category>
        <w:types>
          <w:type w:val="bbPlcHdr"/>
        </w:types>
        <w:behaviors>
          <w:behavior w:val="content"/>
        </w:behaviors>
        <w:guid w:val="{BAFC2335-B5E4-4816-B265-FDFB01DC6112}"/>
      </w:docPartPr>
      <w:docPartBody>
        <w:p w:rsidR="004C1AF5" w:rsidRDefault="00000000">
          <w:pPr>
            <w:pStyle w:val="BF836DF37E4543098B3BE39E1A0089DC"/>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BA26D2952D2497E8E447A340021A141"/>
        <w:category>
          <w:name w:val="General"/>
          <w:gallery w:val="placeholder"/>
        </w:category>
        <w:types>
          <w:type w:val="bbPlcHdr"/>
        </w:types>
        <w:behaviors>
          <w:behavior w:val="content"/>
        </w:behaviors>
        <w:guid w:val="{5608142C-34A8-4057-865B-E398182C95EA}"/>
      </w:docPartPr>
      <w:docPartBody>
        <w:p w:rsidR="004C1AF5" w:rsidRDefault="00000000">
          <w:pPr>
            <w:pStyle w:val="CBA26D2952D2497E8E447A340021A141"/>
          </w:pPr>
          <w:r w:rsidRPr="00C31D30">
            <w:t>[Heading 3]</w:t>
          </w:r>
        </w:p>
      </w:docPartBody>
    </w:docPart>
    <w:docPart>
      <w:docPartPr>
        <w:name w:val="368B060EA810439ABB9D4B31C9C932B1"/>
        <w:category>
          <w:name w:val="General"/>
          <w:gallery w:val="placeholder"/>
        </w:category>
        <w:types>
          <w:type w:val="bbPlcHdr"/>
        </w:types>
        <w:behaviors>
          <w:behavior w:val="content"/>
        </w:behaviors>
        <w:guid w:val="{D36C6BF3-6076-4946-B353-DF7ABD5DDEBD}"/>
      </w:docPartPr>
      <w:docPartBody>
        <w:p w:rsidR="004C1AF5" w:rsidRDefault="00000000">
          <w:pPr>
            <w:pStyle w:val="368B060EA810439ABB9D4B31C9C932B1"/>
          </w:pPr>
          <w:r>
            <w:t>[Include a period at the end of a run-in heading.  Note that you can include consecutive paragraphs with their own headings, where appropriate.]</w:t>
          </w:r>
        </w:p>
      </w:docPartBody>
    </w:docPart>
    <w:docPart>
      <w:docPartPr>
        <w:name w:val="39E4A5CB6020419BAA592EC68074A6FA"/>
        <w:category>
          <w:name w:val="General"/>
          <w:gallery w:val="placeholder"/>
        </w:category>
        <w:types>
          <w:type w:val="bbPlcHdr"/>
        </w:types>
        <w:behaviors>
          <w:behavior w:val="content"/>
        </w:behaviors>
        <w:guid w:val="{4EA72C74-5882-4796-A38B-222E15BA8C42}"/>
      </w:docPartPr>
      <w:docPartBody>
        <w:p w:rsidR="004C1AF5" w:rsidRDefault="00000000">
          <w:pPr>
            <w:pStyle w:val="39E4A5CB6020419BAA592EC68074A6FA"/>
          </w:pPr>
          <w:r w:rsidRPr="00C31D30">
            <w:t>[Heading 4]</w:t>
          </w:r>
        </w:p>
      </w:docPartBody>
    </w:docPart>
    <w:docPart>
      <w:docPartPr>
        <w:name w:val="64006624CE154B87BF5ABE4565B9B0D1"/>
        <w:category>
          <w:name w:val="General"/>
          <w:gallery w:val="placeholder"/>
        </w:category>
        <w:types>
          <w:type w:val="bbPlcHdr"/>
        </w:types>
        <w:behaviors>
          <w:behavior w:val="content"/>
        </w:behaviors>
        <w:guid w:val="{753FD368-986D-4286-9E45-BD36E8CEDFB3}"/>
      </w:docPartPr>
      <w:docPartBody>
        <w:p w:rsidR="004C1AF5" w:rsidRDefault="00000000">
          <w:pPr>
            <w:pStyle w:val="64006624CE154B87BF5ABE4565B9B0D1"/>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91A48F00E4054BE79FBFA77AC4691C7A"/>
        <w:category>
          <w:name w:val="General"/>
          <w:gallery w:val="placeholder"/>
        </w:category>
        <w:types>
          <w:type w:val="bbPlcHdr"/>
        </w:types>
        <w:behaviors>
          <w:behavior w:val="content"/>
        </w:behaviors>
        <w:guid w:val="{E20AEED7-1D1B-4E30-AD85-AC1C2B3A8C6A}"/>
      </w:docPartPr>
      <w:docPartBody>
        <w:p w:rsidR="004C1AF5" w:rsidRDefault="00000000">
          <w:pPr>
            <w:pStyle w:val="91A48F00E4054BE79FBFA77AC4691C7A"/>
          </w:pPr>
          <w:r>
            <w:t>Last Name, Year</w:t>
          </w:r>
        </w:p>
      </w:docPartBody>
    </w:docPart>
    <w:docPart>
      <w:docPartPr>
        <w:name w:val="C7BA5F4096E44151B55D27E9031EB560"/>
        <w:category>
          <w:name w:val="General"/>
          <w:gallery w:val="placeholder"/>
        </w:category>
        <w:types>
          <w:type w:val="bbPlcHdr"/>
        </w:types>
        <w:behaviors>
          <w:behavior w:val="content"/>
        </w:behaviors>
        <w:guid w:val="{456B3A6D-AD0D-4976-8B5F-88D7E25C25C4}"/>
      </w:docPartPr>
      <w:docPartBody>
        <w:p w:rsidR="004C1AF5" w:rsidRDefault="00000000">
          <w:pPr>
            <w:pStyle w:val="C7BA5F4096E44151B55D27E9031EB560"/>
          </w:pPr>
          <w:r w:rsidRPr="00C31D30">
            <w:t>[Heading 5]</w:t>
          </w:r>
        </w:p>
      </w:docPartBody>
    </w:docPart>
    <w:docPart>
      <w:docPartPr>
        <w:name w:val="F4414686DEDD4986A45F15065636DE19"/>
        <w:category>
          <w:name w:val="General"/>
          <w:gallery w:val="placeholder"/>
        </w:category>
        <w:types>
          <w:type w:val="bbPlcHdr"/>
        </w:types>
        <w:behaviors>
          <w:behavior w:val="content"/>
        </w:behaviors>
        <w:guid w:val="{F1284C94-4FE6-4AD4-86FB-B23B1DEDD7A3}"/>
      </w:docPartPr>
      <w:docPartBody>
        <w:p w:rsidR="004C1AF5" w:rsidRDefault="00000000">
          <w:pPr>
            <w:pStyle w:val="F4414686DEDD4986A45F15065636DE19"/>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6D3C8ABE34464BC5AD14B7F400BF9156"/>
        <w:category>
          <w:name w:val="General"/>
          <w:gallery w:val="placeholder"/>
        </w:category>
        <w:types>
          <w:type w:val="bbPlcHdr"/>
        </w:types>
        <w:behaviors>
          <w:behavior w:val="content"/>
        </w:behaviors>
        <w:guid w:val="{2160DC4E-7F93-4EE8-AB21-E461EAF167A7}"/>
      </w:docPartPr>
      <w:docPartBody>
        <w:p w:rsidR="004C1AF5" w:rsidRDefault="00000000">
          <w:pPr>
            <w:pStyle w:val="6D3C8ABE34464BC5AD14B7F400BF9156"/>
          </w:pPr>
          <w:r>
            <w:t>Last Name, Year</w:t>
          </w:r>
        </w:p>
      </w:docPartBody>
    </w:docPart>
    <w:docPart>
      <w:docPartPr>
        <w:name w:val="2D65E70DF8C34AB09209616B92265D2E"/>
        <w:category>
          <w:name w:val="General"/>
          <w:gallery w:val="placeholder"/>
        </w:category>
        <w:types>
          <w:type w:val="bbPlcHdr"/>
        </w:types>
        <w:behaviors>
          <w:behavior w:val="content"/>
        </w:behaviors>
        <w:guid w:val="{89090A32-CC66-4986-8B95-DEA3BAF00EFE}"/>
      </w:docPartPr>
      <w:docPartBody>
        <w:p w:rsidR="004C1AF5" w:rsidRDefault="00000000">
          <w:pPr>
            <w:pStyle w:val="2D65E70DF8C34AB09209616B92265D2E"/>
          </w:pPr>
          <w:r>
            <w:t>Footnotes</w:t>
          </w:r>
        </w:p>
      </w:docPartBody>
    </w:docPart>
    <w:docPart>
      <w:docPartPr>
        <w:name w:val="C2B70FB862654613985390DFBE6325AA"/>
        <w:category>
          <w:name w:val="General"/>
          <w:gallery w:val="placeholder"/>
        </w:category>
        <w:types>
          <w:type w:val="bbPlcHdr"/>
        </w:types>
        <w:behaviors>
          <w:behavior w:val="content"/>
        </w:behaviors>
        <w:guid w:val="{616D4CC6-C231-45AD-B249-938403A4CFE2}"/>
      </w:docPartPr>
      <w:docPartBody>
        <w:p w:rsidR="004C1AF5" w:rsidRDefault="00000000">
          <w:pPr>
            <w:pStyle w:val="C2B70FB862654613985390DFBE6325AA"/>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nfasis"/>
            </w:rPr>
            <w:t>(Note:  If you delete this sample footnote, don’t forget to delete its in-text reference as well.  That’s at the end of the sample Heading 2 paragraph on the first page of body content in this template.)</w:t>
          </w:r>
          <w:r>
            <w:t>]</w:t>
          </w:r>
        </w:p>
      </w:docPartBody>
    </w:docPart>
    <w:docPart>
      <w:docPartPr>
        <w:name w:val="0561A2B833B4452C83B30A73D9EFCDB6"/>
        <w:category>
          <w:name w:val="General"/>
          <w:gallery w:val="placeholder"/>
        </w:category>
        <w:types>
          <w:type w:val="bbPlcHdr"/>
        </w:types>
        <w:behaviors>
          <w:behavior w:val="content"/>
        </w:behaviors>
        <w:guid w:val="{669F936F-7364-4FE2-BEE0-AC125DC474FF}"/>
      </w:docPartPr>
      <w:docPartBody>
        <w:p w:rsidR="004C1AF5" w:rsidRDefault="00000000">
          <w:pPr>
            <w:pStyle w:val="0561A2B833B4452C83B30A73D9EFCDB6"/>
          </w:pPr>
          <w:r w:rsidRPr="00C0601E">
            <w:t>[Table Title]</w:t>
          </w:r>
        </w:p>
      </w:docPartBody>
    </w:docPart>
    <w:docPart>
      <w:docPartPr>
        <w:name w:val="0D77DBD5CB1A428596A1938BB2B89834"/>
        <w:category>
          <w:name w:val="General"/>
          <w:gallery w:val="placeholder"/>
        </w:category>
        <w:types>
          <w:type w:val="bbPlcHdr"/>
        </w:types>
        <w:behaviors>
          <w:behavior w:val="content"/>
        </w:behaviors>
        <w:guid w:val="{EBD0924C-F1E3-4DD6-975B-CE6DACEA5A02}"/>
      </w:docPartPr>
      <w:docPartBody>
        <w:p w:rsidR="004C1AF5" w:rsidRDefault="00000000">
          <w:pPr>
            <w:pStyle w:val="0D77DBD5CB1A428596A1938BB2B89834"/>
          </w:pPr>
          <w:r w:rsidRPr="00BF4184">
            <w:t>Column Head</w:t>
          </w:r>
        </w:p>
      </w:docPartBody>
    </w:docPart>
    <w:docPart>
      <w:docPartPr>
        <w:name w:val="A44272A2C0164B2BBFB0F745303DCE96"/>
        <w:category>
          <w:name w:val="General"/>
          <w:gallery w:val="placeholder"/>
        </w:category>
        <w:types>
          <w:type w:val="bbPlcHdr"/>
        </w:types>
        <w:behaviors>
          <w:behavior w:val="content"/>
        </w:behaviors>
        <w:guid w:val="{81F0EEAA-2DF4-4C65-9291-DA0E3B32ECD3}"/>
      </w:docPartPr>
      <w:docPartBody>
        <w:p w:rsidR="004C1AF5" w:rsidRDefault="00000000">
          <w:pPr>
            <w:pStyle w:val="A44272A2C0164B2BBFB0F745303DCE96"/>
          </w:pPr>
          <w:r w:rsidRPr="00BF4184">
            <w:t>Column Head</w:t>
          </w:r>
        </w:p>
      </w:docPartBody>
    </w:docPart>
    <w:docPart>
      <w:docPartPr>
        <w:name w:val="27D49D0FE033479B9D145176E9AD298B"/>
        <w:category>
          <w:name w:val="General"/>
          <w:gallery w:val="placeholder"/>
        </w:category>
        <w:types>
          <w:type w:val="bbPlcHdr"/>
        </w:types>
        <w:behaviors>
          <w:behavior w:val="content"/>
        </w:behaviors>
        <w:guid w:val="{694FD055-B476-449F-A5E3-9F9469468438}"/>
      </w:docPartPr>
      <w:docPartBody>
        <w:p w:rsidR="004C1AF5" w:rsidRDefault="00000000">
          <w:pPr>
            <w:pStyle w:val="27D49D0FE033479B9D145176E9AD298B"/>
          </w:pPr>
          <w:r w:rsidRPr="00BF4184">
            <w:t>Column Head</w:t>
          </w:r>
        </w:p>
      </w:docPartBody>
    </w:docPart>
    <w:docPart>
      <w:docPartPr>
        <w:name w:val="E5EBF1A25D8048F5A9E06F05D7B32AA0"/>
        <w:category>
          <w:name w:val="General"/>
          <w:gallery w:val="placeholder"/>
        </w:category>
        <w:types>
          <w:type w:val="bbPlcHdr"/>
        </w:types>
        <w:behaviors>
          <w:behavior w:val="content"/>
        </w:behaviors>
        <w:guid w:val="{F682B52C-636C-402F-92C6-EDD75ABED9CA}"/>
      </w:docPartPr>
      <w:docPartBody>
        <w:p w:rsidR="004C1AF5" w:rsidRDefault="00000000">
          <w:pPr>
            <w:pStyle w:val="E5EBF1A25D8048F5A9E06F05D7B32AA0"/>
          </w:pPr>
          <w:r w:rsidRPr="00BF4184">
            <w:t>Column Head</w:t>
          </w:r>
        </w:p>
      </w:docPartBody>
    </w:docPart>
    <w:docPart>
      <w:docPartPr>
        <w:name w:val="D997AED477694DFE9B5B3A54711AA37B"/>
        <w:category>
          <w:name w:val="General"/>
          <w:gallery w:val="placeholder"/>
        </w:category>
        <w:types>
          <w:type w:val="bbPlcHdr"/>
        </w:types>
        <w:behaviors>
          <w:behavior w:val="content"/>
        </w:behaviors>
        <w:guid w:val="{021F4C64-AD4B-42E9-909B-5910111E847E}"/>
      </w:docPartPr>
      <w:docPartBody>
        <w:p w:rsidR="004C1AF5" w:rsidRDefault="00000000">
          <w:pPr>
            <w:pStyle w:val="D997AED477694DFE9B5B3A54711AA37B"/>
          </w:pPr>
          <w:r w:rsidRPr="00BF4184">
            <w:t>Column Head</w:t>
          </w:r>
        </w:p>
      </w:docPartBody>
    </w:docPart>
    <w:docPart>
      <w:docPartPr>
        <w:name w:val="835261F4CD4A4903BAB92ED09E70E62A"/>
        <w:category>
          <w:name w:val="General"/>
          <w:gallery w:val="placeholder"/>
        </w:category>
        <w:types>
          <w:type w:val="bbPlcHdr"/>
        </w:types>
        <w:behaviors>
          <w:behavior w:val="content"/>
        </w:behaviors>
        <w:guid w:val="{91A5349B-A8BD-4D68-A583-33DBF62FF889}"/>
      </w:docPartPr>
      <w:docPartBody>
        <w:p w:rsidR="004C1AF5" w:rsidRDefault="00000000">
          <w:pPr>
            <w:pStyle w:val="835261F4CD4A4903BAB92ED09E70E62A"/>
          </w:pPr>
          <w:r w:rsidRPr="00BF4184">
            <w:t>Row Head</w:t>
          </w:r>
        </w:p>
      </w:docPartBody>
    </w:docPart>
    <w:docPart>
      <w:docPartPr>
        <w:name w:val="F5B557D1A00741B5A9FD242063F7B8E5"/>
        <w:category>
          <w:name w:val="General"/>
          <w:gallery w:val="placeholder"/>
        </w:category>
        <w:types>
          <w:type w:val="bbPlcHdr"/>
        </w:types>
        <w:behaviors>
          <w:behavior w:val="content"/>
        </w:behaviors>
        <w:guid w:val="{2FBD8BCD-6C57-4721-94BE-E12D6C8FA5AA}"/>
      </w:docPartPr>
      <w:docPartBody>
        <w:p w:rsidR="004C1AF5" w:rsidRDefault="00000000">
          <w:pPr>
            <w:pStyle w:val="F5B557D1A00741B5A9FD242063F7B8E5"/>
          </w:pPr>
          <w:r w:rsidRPr="00BF4184">
            <w:t>123</w:t>
          </w:r>
        </w:p>
      </w:docPartBody>
    </w:docPart>
    <w:docPart>
      <w:docPartPr>
        <w:name w:val="6A01003C4FE9498EB8949540CE43D08E"/>
        <w:category>
          <w:name w:val="General"/>
          <w:gallery w:val="placeholder"/>
        </w:category>
        <w:types>
          <w:type w:val="bbPlcHdr"/>
        </w:types>
        <w:behaviors>
          <w:behavior w:val="content"/>
        </w:behaviors>
        <w:guid w:val="{72D4FD15-3BAF-46C5-914E-E0E9A532D981}"/>
      </w:docPartPr>
      <w:docPartBody>
        <w:p w:rsidR="004C1AF5" w:rsidRDefault="00000000">
          <w:pPr>
            <w:pStyle w:val="6A01003C4FE9498EB8949540CE43D08E"/>
          </w:pPr>
          <w:r w:rsidRPr="00BF4184">
            <w:t>123</w:t>
          </w:r>
        </w:p>
      </w:docPartBody>
    </w:docPart>
    <w:docPart>
      <w:docPartPr>
        <w:name w:val="08491AFB1C7A4FC58F62B85C45B8065E"/>
        <w:category>
          <w:name w:val="General"/>
          <w:gallery w:val="placeholder"/>
        </w:category>
        <w:types>
          <w:type w:val="bbPlcHdr"/>
        </w:types>
        <w:behaviors>
          <w:behavior w:val="content"/>
        </w:behaviors>
        <w:guid w:val="{BE6FF6C0-9DB5-4D35-A2B1-7BA4942A2716}"/>
      </w:docPartPr>
      <w:docPartBody>
        <w:p w:rsidR="004C1AF5" w:rsidRDefault="00000000">
          <w:pPr>
            <w:pStyle w:val="08491AFB1C7A4FC58F62B85C45B8065E"/>
          </w:pPr>
          <w:r w:rsidRPr="00BF4184">
            <w:t>123</w:t>
          </w:r>
        </w:p>
      </w:docPartBody>
    </w:docPart>
    <w:docPart>
      <w:docPartPr>
        <w:name w:val="8FAC1A1415604A55855B7506938F20EA"/>
        <w:category>
          <w:name w:val="General"/>
          <w:gallery w:val="placeholder"/>
        </w:category>
        <w:types>
          <w:type w:val="bbPlcHdr"/>
        </w:types>
        <w:behaviors>
          <w:behavior w:val="content"/>
        </w:behaviors>
        <w:guid w:val="{29680E01-3AF0-48EC-9650-1B784CD1D7C5}"/>
      </w:docPartPr>
      <w:docPartBody>
        <w:p w:rsidR="004C1AF5" w:rsidRDefault="00000000">
          <w:pPr>
            <w:pStyle w:val="8FAC1A1415604A55855B7506938F20EA"/>
          </w:pPr>
          <w:r w:rsidRPr="00BF4184">
            <w:t>123</w:t>
          </w:r>
        </w:p>
      </w:docPartBody>
    </w:docPart>
    <w:docPart>
      <w:docPartPr>
        <w:name w:val="45E3B20D165E4CF295187ACDCC450B86"/>
        <w:category>
          <w:name w:val="General"/>
          <w:gallery w:val="placeholder"/>
        </w:category>
        <w:types>
          <w:type w:val="bbPlcHdr"/>
        </w:types>
        <w:behaviors>
          <w:behavior w:val="content"/>
        </w:behaviors>
        <w:guid w:val="{F06F3409-0758-4DD6-B753-9758EA117B70}"/>
      </w:docPartPr>
      <w:docPartBody>
        <w:p w:rsidR="004C1AF5" w:rsidRDefault="00000000">
          <w:pPr>
            <w:pStyle w:val="45E3B20D165E4CF295187ACDCC450B86"/>
          </w:pPr>
          <w:r w:rsidRPr="00BF4184">
            <w:t>Row Head</w:t>
          </w:r>
        </w:p>
      </w:docPartBody>
    </w:docPart>
    <w:docPart>
      <w:docPartPr>
        <w:name w:val="4D035D9BB91749BBB2F687B776A6B89A"/>
        <w:category>
          <w:name w:val="General"/>
          <w:gallery w:val="placeholder"/>
        </w:category>
        <w:types>
          <w:type w:val="bbPlcHdr"/>
        </w:types>
        <w:behaviors>
          <w:behavior w:val="content"/>
        </w:behaviors>
        <w:guid w:val="{4638C5A4-CAF6-4AB8-8DA2-4C91E1864DCA}"/>
      </w:docPartPr>
      <w:docPartBody>
        <w:p w:rsidR="004C1AF5" w:rsidRDefault="00000000">
          <w:pPr>
            <w:pStyle w:val="4D035D9BB91749BBB2F687B776A6B89A"/>
          </w:pPr>
          <w:r w:rsidRPr="00BF4184">
            <w:t>456</w:t>
          </w:r>
        </w:p>
      </w:docPartBody>
    </w:docPart>
    <w:docPart>
      <w:docPartPr>
        <w:name w:val="955285AF7A934897A9F0369BD9C5E72E"/>
        <w:category>
          <w:name w:val="General"/>
          <w:gallery w:val="placeholder"/>
        </w:category>
        <w:types>
          <w:type w:val="bbPlcHdr"/>
        </w:types>
        <w:behaviors>
          <w:behavior w:val="content"/>
        </w:behaviors>
        <w:guid w:val="{D25C8040-E44C-4A8E-8434-80C264AE9644}"/>
      </w:docPartPr>
      <w:docPartBody>
        <w:p w:rsidR="004C1AF5" w:rsidRDefault="00000000">
          <w:pPr>
            <w:pStyle w:val="955285AF7A934897A9F0369BD9C5E72E"/>
          </w:pPr>
          <w:r w:rsidRPr="00BF4184">
            <w:t>456</w:t>
          </w:r>
        </w:p>
      </w:docPartBody>
    </w:docPart>
    <w:docPart>
      <w:docPartPr>
        <w:name w:val="D8DB79324B324EB1BC51177B0C4C20D2"/>
        <w:category>
          <w:name w:val="General"/>
          <w:gallery w:val="placeholder"/>
        </w:category>
        <w:types>
          <w:type w:val="bbPlcHdr"/>
        </w:types>
        <w:behaviors>
          <w:behavior w:val="content"/>
        </w:behaviors>
        <w:guid w:val="{8AB9426B-30D6-4921-BCEC-47201A129670}"/>
      </w:docPartPr>
      <w:docPartBody>
        <w:p w:rsidR="004C1AF5" w:rsidRDefault="00000000">
          <w:pPr>
            <w:pStyle w:val="D8DB79324B324EB1BC51177B0C4C20D2"/>
          </w:pPr>
          <w:r w:rsidRPr="00BF4184">
            <w:t>456</w:t>
          </w:r>
        </w:p>
      </w:docPartBody>
    </w:docPart>
    <w:docPart>
      <w:docPartPr>
        <w:name w:val="4BAC9CBA739B4AC7B1575EB56E4A40A3"/>
        <w:category>
          <w:name w:val="General"/>
          <w:gallery w:val="placeholder"/>
        </w:category>
        <w:types>
          <w:type w:val="bbPlcHdr"/>
        </w:types>
        <w:behaviors>
          <w:behavior w:val="content"/>
        </w:behaviors>
        <w:guid w:val="{EBA33A67-CBBD-4EFF-B325-C42D553AEC74}"/>
      </w:docPartPr>
      <w:docPartBody>
        <w:p w:rsidR="004C1AF5" w:rsidRDefault="00000000">
          <w:pPr>
            <w:pStyle w:val="4BAC9CBA739B4AC7B1575EB56E4A40A3"/>
          </w:pPr>
          <w:r w:rsidRPr="00BF4184">
            <w:t>456</w:t>
          </w:r>
        </w:p>
      </w:docPartBody>
    </w:docPart>
    <w:docPart>
      <w:docPartPr>
        <w:name w:val="C44F936A7C2944B48EF4D5D3049F8189"/>
        <w:category>
          <w:name w:val="General"/>
          <w:gallery w:val="placeholder"/>
        </w:category>
        <w:types>
          <w:type w:val="bbPlcHdr"/>
        </w:types>
        <w:behaviors>
          <w:behavior w:val="content"/>
        </w:behaviors>
        <w:guid w:val="{4A8605C1-AF5C-42ED-BE97-A12D0E8DE7DA}"/>
      </w:docPartPr>
      <w:docPartBody>
        <w:p w:rsidR="004C1AF5" w:rsidRDefault="00000000">
          <w:pPr>
            <w:pStyle w:val="C44F936A7C2944B48EF4D5D3049F8189"/>
          </w:pPr>
          <w:r w:rsidRPr="00BF4184">
            <w:t>Row Head</w:t>
          </w:r>
        </w:p>
      </w:docPartBody>
    </w:docPart>
    <w:docPart>
      <w:docPartPr>
        <w:name w:val="C16CA85974574CE4AFA25AC185770C72"/>
        <w:category>
          <w:name w:val="General"/>
          <w:gallery w:val="placeholder"/>
        </w:category>
        <w:types>
          <w:type w:val="bbPlcHdr"/>
        </w:types>
        <w:behaviors>
          <w:behavior w:val="content"/>
        </w:behaviors>
        <w:guid w:val="{7707144E-2566-4627-9597-85AD4C9278F2}"/>
      </w:docPartPr>
      <w:docPartBody>
        <w:p w:rsidR="004C1AF5" w:rsidRDefault="00000000">
          <w:pPr>
            <w:pStyle w:val="C16CA85974574CE4AFA25AC185770C72"/>
          </w:pPr>
          <w:r w:rsidRPr="00BF4184">
            <w:t>789</w:t>
          </w:r>
        </w:p>
      </w:docPartBody>
    </w:docPart>
    <w:docPart>
      <w:docPartPr>
        <w:name w:val="85612634E0E54D0CB09737CFEFA07EE9"/>
        <w:category>
          <w:name w:val="General"/>
          <w:gallery w:val="placeholder"/>
        </w:category>
        <w:types>
          <w:type w:val="bbPlcHdr"/>
        </w:types>
        <w:behaviors>
          <w:behavior w:val="content"/>
        </w:behaviors>
        <w:guid w:val="{39BCC9BB-4148-47E1-9953-1238CFD862F5}"/>
      </w:docPartPr>
      <w:docPartBody>
        <w:p w:rsidR="004C1AF5" w:rsidRDefault="00000000">
          <w:pPr>
            <w:pStyle w:val="85612634E0E54D0CB09737CFEFA07EE9"/>
          </w:pPr>
          <w:r w:rsidRPr="00BF4184">
            <w:t>789</w:t>
          </w:r>
        </w:p>
      </w:docPartBody>
    </w:docPart>
    <w:docPart>
      <w:docPartPr>
        <w:name w:val="DA9D8CC49D5844EE9BC24848C4905A11"/>
        <w:category>
          <w:name w:val="General"/>
          <w:gallery w:val="placeholder"/>
        </w:category>
        <w:types>
          <w:type w:val="bbPlcHdr"/>
        </w:types>
        <w:behaviors>
          <w:behavior w:val="content"/>
        </w:behaviors>
        <w:guid w:val="{0F4A6E18-CE5F-4830-9B43-C752009D5437}"/>
      </w:docPartPr>
      <w:docPartBody>
        <w:p w:rsidR="004C1AF5" w:rsidRDefault="00000000">
          <w:pPr>
            <w:pStyle w:val="DA9D8CC49D5844EE9BC24848C4905A11"/>
          </w:pPr>
          <w:r w:rsidRPr="00BF4184">
            <w:t>789</w:t>
          </w:r>
        </w:p>
      </w:docPartBody>
    </w:docPart>
    <w:docPart>
      <w:docPartPr>
        <w:name w:val="D2AB0F82E8DC4DAAA4EECAECD175813F"/>
        <w:category>
          <w:name w:val="General"/>
          <w:gallery w:val="placeholder"/>
        </w:category>
        <w:types>
          <w:type w:val="bbPlcHdr"/>
        </w:types>
        <w:behaviors>
          <w:behavior w:val="content"/>
        </w:behaviors>
        <w:guid w:val="{765BBB23-20E5-49F0-9431-795BDE11E164}"/>
      </w:docPartPr>
      <w:docPartBody>
        <w:p w:rsidR="004C1AF5" w:rsidRDefault="00000000">
          <w:pPr>
            <w:pStyle w:val="D2AB0F82E8DC4DAAA4EECAECD175813F"/>
          </w:pPr>
          <w:r w:rsidRPr="00BF4184">
            <w:t>789</w:t>
          </w:r>
        </w:p>
      </w:docPartBody>
    </w:docPart>
    <w:docPart>
      <w:docPartPr>
        <w:name w:val="B823210AE3264560B3029ED9F1B84030"/>
        <w:category>
          <w:name w:val="General"/>
          <w:gallery w:val="placeholder"/>
        </w:category>
        <w:types>
          <w:type w:val="bbPlcHdr"/>
        </w:types>
        <w:behaviors>
          <w:behavior w:val="content"/>
        </w:behaviors>
        <w:guid w:val="{3D8B1BB1-41B1-4DB7-9558-820DF3A6EE6D}"/>
      </w:docPartPr>
      <w:docPartBody>
        <w:p w:rsidR="004C1AF5" w:rsidRDefault="00000000">
          <w:pPr>
            <w:pStyle w:val="B823210AE3264560B3029ED9F1B84030"/>
          </w:pPr>
          <w:r w:rsidRPr="00BF4184">
            <w:t>Row Head</w:t>
          </w:r>
        </w:p>
      </w:docPartBody>
    </w:docPart>
    <w:docPart>
      <w:docPartPr>
        <w:name w:val="86A3523B014B4DFBB74A31ADA1370AD6"/>
        <w:category>
          <w:name w:val="General"/>
          <w:gallery w:val="placeholder"/>
        </w:category>
        <w:types>
          <w:type w:val="bbPlcHdr"/>
        </w:types>
        <w:behaviors>
          <w:behavior w:val="content"/>
        </w:behaviors>
        <w:guid w:val="{C57792C6-BB1E-44CF-85B5-25C75F367CA8}"/>
      </w:docPartPr>
      <w:docPartBody>
        <w:p w:rsidR="004C1AF5" w:rsidRDefault="00000000">
          <w:pPr>
            <w:pStyle w:val="86A3523B014B4DFBB74A31ADA1370AD6"/>
          </w:pPr>
          <w:r w:rsidRPr="00BF4184">
            <w:t>123</w:t>
          </w:r>
        </w:p>
      </w:docPartBody>
    </w:docPart>
    <w:docPart>
      <w:docPartPr>
        <w:name w:val="DED852CE90A9494B9DC84BEDAB97EFE7"/>
        <w:category>
          <w:name w:val="General"/>
          <w:gallery w:val="placeholder"/>
        </w:category>
        <w:types>
          <w:type w:val="bbPlcHdr"/>
        </w:types>
        <w:behaviors>
          <w:behavior w:val="content"/>
        </w:behaviors>
        <w:guid w:val="{CC2F2EA8-210F-4F01-8076-A94D0CEA8BEF}"/>
      </w:docPartPr>
      <w:docPartBody>
        <w:p w:rsidR="004C1AF5" w:rsidRDefault="00000000">
          <w:pPr>
            <w:pStyle w:val="DED852CE90A9494B9DC84BEDAB97EFE7"/>
          </w:pPr>
          <w:r w:rsidRPr="00BF4184">
            <w:t>123</w:t>
          </w:r>
        </w:p>
      </w:docPartBody>
    </w:docPart>
    <w:docPart>
      <w:docPartPr>
        <w:name w:val="DC5B99B595D24D769CC875A422586B3F"/>
        <w:category>
          <w:name w:val="General"/>
          <w:gallery w:val="placeholder"/>
        </w:category>
        <w:types>
          <w:type w:val="bbPlcHdr"/>
        </w:types>
        <w:behaviors>
          <w:behavior w:val="content"/>
        </w:behaviors>
        <w:guid w:val="{46C16A42-2073-4CFB-BA9C-35DC6F10E0F4}"/>
      </w:docPartPr>
      <w:docPartBody>
        <w:p w:rsidR="004C1AF5" w:rsidRDefault="00000000">
          <w:pPr>
            <w:pStyle w:val="DC5B99B595D24D769CC875A422586B3F"/>
          </w:pPr>
          <w:r w:rsidRPr="00BF4184">
            <w:t>123</w:t>
          </w:r>
        </w:p>
      </w:docPartBody>
    </w:docPart>
    <w:docPart>
      <w:docPartPr>
        <w:name w:val="BEB008785A7D4425980A94F14239AA08"/>
        <w:category>
          <w:name w:val="General"/>
          <w:gallery w:val="placeholder"/>
        </w:category>
        <w:types>
          <w:type w:val="bbPlcHdr"/>
        </w:types>
        <w:behaviors>
          <w:behavior w:val="content"/>
        </w:behaviors>
        <w:guid w:val="{A2A26B04-E74C-4204-8630-2925B78A4976}"/>
      </w:docPartPr>
      <w:docPartBody>
        <w:p w:rsidR="004C1AF5" w:rsidRDefault="00000000">
          <w:pPr>
            <w:pStyle w:val="BEB008785A7D4425980A94F14239AA08"/>
          </w:pPr>
          <w:r w:rsidRPr="00BF4184">
            <w:t>123</w:t>
          </w:r>
        </w:p>
      </w:docPartBody>
    </w:docPart>
    <w:docPart>
      <w:docPartPr>
        <w:name w:val="C7D9FAA8AD8B4099B09ED4CD2E8110FF"/>
        <w:category>
          <w:name w:val="General"/>
          <w:gallery w:val="placeholder"/>
        </w:category>
        <w:types>
          <w:type w:val="bbPlcHdr"/>
        </w:types>
        <w:behaviors>
          <w:behavior w:val="content"/>
        </w:behaviors>
        <w:guid w:val="{416EB364-286F-4B0D-84F6-F618921F102A}"/>
      </w:docPartPr>
      <w:docPartBody>
        <w:p w:rsidR="004C1AF5" w:rsidRDefault="00000000">
          <w:pPr>
            <w:pStyle w:val="C7D9FAA8AD8B4099B09ED4CD2E8110FF"/>
          </w:pPr>
          <w:r w:rsidRPr="00BF4184">
            <w:t>Row Head</w:t>
          </w:r>
        </w:p>
      </w:docPartBody>
    </w:docPart>
    <w:docPart>
      <w:docPartPr>
        <w:name w:val="61414F62BA48400690584DF72280DB6A"/>
        <w:category>
          <w:name w:val="General"/>
          <w:gallery w:val="placeholder"/>
        </w:category>
        <w:types>
          <w:type w:val="bbPlcHdr"/>
        </w:types>
        <w:behaviors>
          <w:behavior w:val="content"/>
        </w:behaviors>
        <w:guid w:val="{5F41B64E-C152-44C9-8BF7-DA0E251421C9}"/>
      </w:docPartPr>
      <w:docPartBody>
        <w:p w:rsidR="004C1AF5" w:rsidRDefault="00000000">
          <w:pPr>
            <w:pStyle w:val="61414F62BA48400690584DF72280DB6A"/>
          </w:pPr>
          <w:r w:rsidRPr="00BF4184">
            <w:t>456</w:t>
          </w:r>
        </w:p>
      </w:docPartBody>
    </w:docPart>
    <w:docPart>
      <w:docPartPr>
        <w:name w:val="94B8122935424088AA56D0F912133699"/>
        <w:category>
          <w:name w:val="General"/>
          <w:gallery w:val="placeholder"/>
        </w:category>
        <w:types>
          <w:type w:val="bbPlcHdr"/>
        </w:types>
        <w:behaviors>
          <w:behavior w:val="content"/>
        </w:behaviors>
        <w:guid w:val="{EC4A53E2-51A5-444D-9D2B-2AD0D0E75A7E}"/>
      </w:docPartPr>
      <w:docPartBody>
        <w:p w:rsidR="004C1AF5" w:rsidRDefault="00000000">
          <w:pPr>
            <w:pStyle w:val="94B8122935424088AA56D0F912133699"/>
          </w:pPr>
          <w:r w:rsidRPr="00BF4184">
            <w:t>456</w:t>
          </w:r>
        </w:p>
      </w:docPartBody>
    </w:docPart>
    <w:docPart>
      <w:docPartPr>
        <w:name w:val="AEABCAEBA6AF4795B5281E14F9CFD8EC"/>
        <w:category>
          <w:name w:val="General"/>
          <w:gallery w:val="placeholder"/>
        </w:category>
        <w:types>
          <w:type w:val="bbPlcHdr"/>
        </w:types>
        <w:behaviors>
          <w:behavior w:val="content"/>
        </w:behaviors>
        <w:guid w:val="{FF0C61A4-8602-478A-A373-E735E6728837}"/>
      </w:docPartPr>
      <w:docPartBody>
        <w:p w:rsidR="004C1AF5" w:rsidRDefault="00000000">
          <w:pPr>
            <w:pStyle w:val="AEABCAEBA6AF4795B5281E14F9CFD8EC"/>
          </w:pPr>
          <w:r w:rsidRPr="00BF4184">
            <w:t>456</w:t>
          </w:r>
        </w:p>
      </w:docPartBody>
    </w:docPart>
    <w:docPart>
      <w:docPartPr>
        <w:name w:val="1AB51793D5EB48EE8A90F17620AE18EC"/>
        <w:category>
          <w:name w:val="General"/>
          <w:gallery w:val="placeholder"/>
        </w:category>
        <w:types>
          <w:type w:val="bbPlcHdr"/>
        </w:types>
        <w:behaviors>
          <w:behavior w:val="content"/>
        </w:behaviors>
        <w:guid w:val="{32E46658-82FE-41F5-B766-94E79E774B02}"/>
      </w:docPartPr>
      <w:docPartBody>
        <w:p w:rsidR="004C1AF5" w:rsidRDefault="00000000">
          <w:pPr>
            <w:pStyle w:val="1AB51793D5EB48EE8A90F17620AE18EC"/>
          </w:pPr>
          <w:r w:rsidRPr="00BF4184">
            <w:t>456</w:t>
          </w:r>
        </w:p>
      </w:docPartBody>
    </w:docPart>
    <w:docPart>
      <w:docPartPr>
        <w:name w:val="48D6BDB590B749D7BBFA5F40A986F2E0"/>
        <w:category>
          <w:name w:val="General"/>
          <w:gallery w:val="placeholder"/>
        </w:category>
        <w:types>
          <w:type w:val="bbPlcHdr"/>
        </w:types>
        <w:behaviors>
          <w:behavior w:val="content"/>
        </w:behaviors>
        <w:guid w:val="{34B2F86F-72B1-4D45-BC59-7A8D3AB4891B}"/>
      </w:docPartPr>
      <w:docPartBody>
        <w:p w:rsidR="004C1AF5" w:rsidRDefault="00000000">
          <w:pPr>
            <w:pStyle w:val="48D6BDB590B749D7BBFA5F40A986F2E0"/>
          </w:pPr>
          <w:r w:rsidRPr="00BF4184">
            <w:t>Row Head</w:t>
          </w:r>
        </w:p>
      </w:docPartBody>
    </w:docPart>
    <w:docPart>
      <w:docPartPr>
        <w:name w:val="C39BF0DF2B964AF3870955AA6285C926"/>
        <w:category>
          <w:name w:val="General"/>
          <w:gallery w:val="placeholder"/>
        </w:category>
        <w:types>
          <w:type w:val="bbPlcHdr"/>
        </w:types>
        <w:behaviors>
          <w:behavior w:val="content"/>
        </w:behaviors>
        <w:guid w:val="{9D4E0829-CEA4-41ED-9E0D-F01C8F76122F}"/>
      </w:docPartPr>
      <w:docPartBody>
        <w:p w:rsidR="004C1AF5" w:rsidRDefault="00000000">
          <w:pPr>
            <w:pStyle w:val="C39BF0DF2B964AF3870955AA6285C926"/>
          </w:pPr>
          <w:r w:rsidRPr="00BF4184">
            <w:t>789</w:t>
          </w:r>
        </w:p>
      </w:docPartBody>
    </w:docPart>
    <w:docPart>
      <w:docPartPr>
        <w:name w:val="0B734E2E9AB94C38BCECC05A0FDAE949"/>
        <w:category>
          <w:name w:val="General"/>
          <w:gallery w:val="placeholder"/>
        </w:category>
        <w:types>
          <w:type w:val="bbPlcHdr"/>
        </w:types>
        <w:behaviors>
          <w:behavior w:val="content"/>
        </w:behaviors>
        <w:guid w:val="{290A0B0A-B1AE-493C-9576-4653B55EF595}"/>
      </w:docPartPr>
      <w:docPartBody>
        <w:p w:rsidR="004C1AF5" w:rsidRDefault="00000000">
          <w:pPr>
            <w:pStyle w:val="0B734E2E9AB94C38BCECC05A0FDAE949"/>
          </w:pPr>
          <w:r w:rsidRPr="00BF4184">
            <w:t>789</w:t>
          </w:r>
        </w:p>
      </w:docPartBody>
    </w:docPart>
    <w:docPart>
      <w:docPartPr>
        <w:name w:val="68C66C3ADE234B98B23DCB217CD74249"/>
        <w:category>
          <w:name w:val="General"/>
          <w:gallery w:val="placeholder"/>
        </w:category>
        <w:types>
          <w:type w:val="bbPlcHdr"/>
        </w:types>
        <w:behaviors>
          <w:behavior w:val="content"/>
        </w:behaviors>
        <w:guid w:val="{58979C8C-0370-4E4F-9DEA-1C3823564816}"/>
      </w:docPartPr>
      <w:docPartBody>
        <w:p w:rsidR="004C1AF5" w:rsidRDefault="00000000">
          <w:pPr>
            <w:pStyle w:val="68C66C3ADE234B98B23DCB217CD74249"/>
          </w:pPr>
          <w:r w:rsidRPr="00BF4184">
            <w:t>789</w:t>
          </w:r>
        </w:p>
      </w:docPartBody>
    </w:docPart>
    <w:docPart>
      <w:docPartPr>
        <w:name w:val="809EB941CADB4E28A282B3EA38EC4FDA"/>
        <w:category>
          <w:name w:val="General"/>
          <w:gallery w:val="placeholder"/>
        </w:category>
        <w:types>
          <w:type w:val="bbPlcHdr"/>
        </w:types>
        <w:behaviors>
          <w:behavior w:val="content"/>
        </w:behaviors>
        <w:guid w:val="{299AA6B9-AE4E-4EC1-A625-4BF0C5452EE8}"/>
      </w:docPartPr>
      <w:docPartBody>
        <w:p w:rsidR="004C1AF5" w:rsidRDefault="00000000">
          <w:pPr>
            <w:pStyle w:val="809EB941CADB4E28A282B3EA38EC4FDA"/>
          </w:pPr>
          <w:r w:rsidRPr="00BF4184">
            <w:t>789</w:t>
          </w:r>
        </w:p>
      </w:docPartBody>
    </w:docPart>
    <w:docPart>
      <w:docPartPr>
        <w:name w:val="F117FAE226F04FFA8E788671FFC0322F"/>
        <w:category>
          <w:name w:val="General"/>
          <w:gallery w:val="placeholder"/>
        </w:category>
        <w:types>
          <w:type w:val="bbPlcHdr"/>
        </w:types>
        <w:behaviors>
          <w:behavior w:val="content"/>
        </w:behaviors>
        <w:guid w:val="{31904D20-7FBE-40BE-9D68-6AE8F8F5CD5C}"/>
      </w:docPartPr>
      <w:docPartBody>
        <w:p w:rsidR="004C1AF5" w:rsidRDefault="00000000">
          <w:pPr>
            <w:pStyle w:val="F117FAE226F04FFA8E788671FFC0322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8213DD7AFF914D0BB08EC5197AEFABF7"/>
        <w:category>
          <w:name w:val="General"/>
          <w:gallery w:val="placeholder"/>
        </w:category>
        <w:types>
          <w:type w:val="bbPlcHdr"/>
        </w:types>
        <w:behaviors>
          <w:behavior w:val="content"/>
        </w:behaviors>
        <w:guid w:val="{2A7317BB-A993-4B9B-9343-72D9448D715F}"/>
      </w:docPartPr>
      <w:docPartBody>
        <w:p w:rsidR="004C1AF5" w:rsidRDefault="00000000">
          <w:pPr>
            <w:pStyle w:val="8213DD7AFF914D0BB08EC5197AEFABF7"/>
          </w:pPr>
          <w:r w:rsidRPr="005D3A03">
            <w:t>Figures title:</w:t>
          </w:r>
        </w:p>
      </w:docPartBody>
    </w:docPart>
    <w:docPart>
      <w:docPartPr>
        <w:name w:val="352FD350DEF54DBD9241D56D03671622"/>
        <w:category>
          <w:name w:val="General"/>
          <w:gallery w:val="placeholder"/>
        </w:category>
        <w:types>
          <w:type w:val="bbPlcHdr"/>
        </w:types>
        <w:behaviors>
          <w:behavior w:val="content"/>
        </w:behaviors>
        <w:guid w:val="{D5AB09DA-733A-4B53-9247-D5E9F5E76465}"/>
      </w:docPartPr>
      <w:docPartBody>
        <w:p w:rsidR="004C1AF5" w:rsidRDefault="00000000">
          <w:pPr>
            <w:pStyle w:val="352FD350DEF54DBD9241D56D0367162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E75"/>
    <w:rsid w:val="00216F5D"/>
    <w:rsid w:val="004C1AF5"/>
    <w:rsid w:val="00725E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832001B84C4FEBAAD76C55E2B53461">
    <w:name w:val="B0832001B84C4FEBAAD76C55E2B53461"/>
  </w:style>
  <w:style w:type="paragraph" w:customStyle="1" w:styleId="9BB3AEACEE9548BD92D505C768299CF9">
    <w:name w:val="9BB3AEACEE9548BD92D505C768299CF9"/>
  </w:style>
  <w:style w:type="paragraph" w:customStyle="1" w:styleId="0389FEEABC7A469B9EF3D8EBAD3AD936">
    <w:name w:val="0389FEEABC7A469B9EF3D8EBAD3AD936"/>
  </w:style>
  <w:style w:type="paragraph" w:customStyle="1" w:styleId="CEF527B8621647C6A8B8821190180324">
    <w:name w:val="CEF527B8621647C6A8B8821190180324"/>
  </w:style>
  <w:style w:type="paragraph" w:customStyle="1" w:styleId="D7EB886F6CD540FE885D594F22B6309A">
    <w:name w:val="D7EB886F6CD540FE885D594F22B6309A"/>
  </w:style>
  <w:style w:type="paragraph" w:customStyle="1" w:styleId="64BD13243D40400EB3F357A081C35984">
    <w:name w:val="64BD13243D40400EB3F357A081C35984"/>
  </w:style>
  <w:style w:type="character" w:styleId="nfasis">
    <w:name w:val="Emphasis"/>
    <w:basedOn w:val="Fuentedeprrafopredeter"/>
    <w:uiPriority w:val="4"/>
    <w:unhideWhenUsed/>
    <w:qFormat/>
    <w:rPr>
      <w:i/>
      <w:iCs/>
    </w:rPr>
  </w:style>
  <w:style w:type="paragraph" w:customStyle="1" w:styleId="D760001EEF734731813440B338AD6968">
    <w:name w:val="D760001EEF734731813440B338AD6968"/>
  </w:style>
  <w:style w:type="paragraph" w:customStyle="1" w:styleId="F05CEEE1BBD0486492CC84EE45D2D5B4">
    <w:name w:val="F05CEEE1BBD0486492CC84EE45D2D5B4"/>
  </w:style>
  <w:style w:type="paragraph" w:customStyle="1" w:styleId="1648F90AB2D8466CAAAEC43EACA8CC4B">
    <w:name w:val="1648F90AB2D8466CAAAEC43EACA8CC4B"/>
  </w:style>
  <w:style w:type="paragraph" w:customStyle="1" w:styleId="68A662BFBC064834B484AA535B9F8825">
    <w:name w:val="68A662BFBC064834B484AA535B9F8825"/>
  </w:style>
  <w:style w:type="paragraph" w:customStyle="1" w:styleId="A0954B1D24884C599BF2380F917A7719">
    <w:name w:val="A0954B1D24884C599BF2380F917A7719"/>
  </w:style>
  <w:style w:type="paragraph" w:customStyle="1" w:styleId="14621B2DC1124839A4F1EB3F7D9558E7">
    <w:name w:val="14621B2DC1124839A4F1EB3F7D9558E7"/>
  </w:style>
  <w:style w:type="paragraph" w:customStyle="1" w:styleId="E43049045350483689DB6FBB1A16BA50">
    <w:name w:val="E43049045350483689DB6FBB1A16BA50"/>
  </w:style>
  <w:style w:type="paragraph" w:customStyle="1" w:styleId="BF836DF37E4543098B3BE39E1A0089DC">
    <w:name w:val="BF836DF37E4543098B3BE39E1A0089DC"/>
  </w:style>
  <w:style w:type="paragraph" w:customStyle="1" w:styleId="CBA26D2952D2497E8E447A340021A141">
    <w:name w:val="CBA26D2952D2497E8E447A340021A141"/>
  </w:style>
  <w:style w:type="paragraph" w:customStyle="1" w:styleId="368B060EA810439ABB9D4B31C9C932B1">
    <w:name w:val="368B060EA810439ABB9D4B31C9C932B1"/>
  </w:style>
  <w:style w:type="paragraph" w:customStyle="1" w:styleId="39E4A5CB6020419BAA592EC68074A6FA">
    <w:name w:val="39E4A5CB6020419BAA592EC68074A6FA"/>
  </w:style>
  <w:style w:type="paragraph" w:customStyle="1" w:styleId="64006624CE154B87BF5ABE4565B9B0D1">
    <w:name w:val="64006624CE154B87BF5ABE4565B9B0D1"/>
  </w:style>
  <w:style w:type="paragraph" w:customStyle="1" w:styleId="91A48F00E4054BE79FBFA77AC4691C7A">
    <w:name w:val="91A48F00E4054BE79FBFA77AC4691C7A"/>
  </w:style>
  <w:style w:type="paragraph" w:customStyle="1" w:styleId="C7BA5F4096E44151B55D27E9031EB560">
    <w:name w:val="C7BA5F4096E44151B55D27E9031EB560"/>
  </w:style>
  <w:style w:type="paragraph" w:customStyle="1" w:styleId="F4414686DEDD4986A45F15065636DE19">
    <w:name w:val="F4414686DEDD4986A45F15065636DE19"/>
  </w:style>
  <w:style w:type="paragraph" w:customStyle="1" w:styleId="6D3C8ABE34464BC5AD14B7F400BF9156">
    <w:name w:val="6D3C8ABE34464BC5AD14B7F400BF9156"/>
  </w:style>
  <w:style w:type="paragraph" w:customStyle="1" w:styleId="2D65E70DF8C34AB09209616B92265D2E">
    <w:name w:val="2D65E70DF8C34AB09209616B92265D2E"/>
  </w:style>
  <w:style w:type="paragraph" w:customStyle="1" w:styleId="C2B70FB862654613985390DFBE6325AA">
    <w:name w:val="C2B70FB862654613985390DFBE6325AA"/>
  </w:style>
  <w:style w:type="paragraph" w:customStyle="1" w:styleId="0561A2B833B4452C83B30A73D9EFCDB6">
    <w:name w:val="0561A2B833B4452C83B30A73D9EFCDB6"/>
  </w:style>
  <w:style w:type="paragraph" w:customStyle="1" w:styleId="0D77DBD5CB1A428596A1938BB2B89834">
    <w:name w:val="0D77DBD5CB1A428596A1938BB2B89834"/>
  </w:style>
  <w:style w:type="paragraph" w:customStyle="1" w:styleId="A44272A2C0164B2BBFB0F745303DCE96">
    <w:name w:val="A44272A2C0164B2BBFB0F745303DCE96"/>
  </w:style>
  <w:style w:type="paragraph" w:customStyle="1" w:styleId="27D49D0FE033479B9D145176E9AD298B">
    <w:name w:val="27D49D0FE033479B9D145176E9AD298B"/>
  </w:style>
  <w:style w:type="paragraph" w:customStyle="1" w:styleId="E5EBF1A25D8048F5A9E06F05D7B32AA0">
    <w:name w:val="E5EBF1A25D8048F5A9E06F05D7B32AA0"/>
  </w:style>
  <w:style w:type="paragraph" w:customStyle="1" w:styleId="D997AED477694DFE9B5B3A54711AA37B">
    <w:name w:val="D997AED477694DFE9B5B3A54711AA37B"/>
  </w:style>
  <w:style w:type="paragraph" w:customStyle="1" w:styleId="835261F4CD4A4903BAB92ED09E70E62A">
    <w:name w:val="835261F4CD4A4903BAB92ED09E70E62A"/>
  </w:style>
  <w:style w:type="paragraph" w:customStyle="1" w:styleId="F5B557D1A00741B5A9FD242063F7B8E5">
    <w:name w:val="F5B557D1A00741B5A9FD242063F7B8E5"/>
  </w:style>
  <w:style w:type="paragraph" w:customStyle="1" w:styleId="6A01003C4FE9498EB8949540CE43D08E">
    <w:name w:val="6A01003C4FE9498EB8949540CE43D08E"/>
  </w:style>
  <w:style w:type="paragraph" w:customStyle="1" w:styleId="08491AFB1C7A4FC58F62B85C45B8065E">
    <w:name w:val="08491AFB1C7A4FC58F62B85C45B8065E"/>
  </w:style>
  <w:style w:type="paragraph" w:customStyle="1" w:styleId="8FAC1A1415604A55855B7506938F20EA">
    <w:name w:val="8FAC1A1415604A55855B7506938F20EA"/>
  </w:style>
  <w:style w:type="paragraph" w:customStyle="1" w:styleId="45E3B20D165E4CF295187ACDCC450B86">
    <w:name w:val="45E3B20D165E4CF295187ACDCC450B86"/>
  </w:style>
  <w:style w:type="paragraph" w:customStyle="1" w:styleId="4D035D9BB91749BBB2F687B776A6B89A">
    <w:name w:val="4D035D9BB91749BBB2F687B776A6B89A"/>
  </w:style>
  <w:style w:type="paragraph" w:customStyle="1" w:styleId="955285AF7A934897A9F0369BD9C5E72E">
    <w:name w:val="955285AF7A934897A9F0369BD9C5E72E"/>
  </w:style>
  <w:style w:type="paragraph" w:customStyle="1" w:styleId="D8DB79324B324EB1BC51177B0C4C20D2">
    <w:name w:val="D8DB79324B324EB1BC51177B0C4C20D2"/>
  </w:style>
  <w:style w:type="paragraph" w:customStyle="1" w:styleId="4BAC9CBA739B4AC7B1575EB56E4A40A3">
    <w:name w:val="4BAC9CBA739B4AC7B1575EB56E4A40A3"/>
  </w:style>
  <w:style w:type="paragraph" w:customStyle="1" w:styleId="C44F936A7C2944B48EF4D5D3049F8189">
    <w:name w:val="C44F936A7C2944B48EF4D5D3049F8189"/>
  </w:style>
  <w:style w:type="paragraph" w:customStyle="1" w:styleId="C16CA85974574CE4AFA25AC185770C72">
    <w:name w:val="C16CA85974574CE4AFA25AC185770C72"/>
  </w:style>
  <w:style w:type="paragraph" w:customStyle="1" w:styleId="85612634E0E54D0CB09737CFEFA07EE9">
    <w:name w:val="85612634E0E54D0CB09737CFEFA07EE9"/>
  </w:style>
  <w:style w:type="paragraph" w:customStyle="1" w:styleId="DA9D8CC49D5844EE9BC24848C4905A11">
    <w:name w:val="DA9D8CC49D5844EE9BC24848C4905A11"/>
  </w:style>
  <w:style w:type="paragraph" w:customStyle="1" w:styleId="D2AB0F82E8DC4DAAA4EECAECD175813F">
    <w:name w:val="D2AB0F82E8DC4DAAA4EECAECD175813F"/>
  </w:style>
  <w:style w:type="paragraph" w:customStyle="1" w:styleId="B823210AE3264560B3029ED9F1B84030">
    <w:name w:val="B823210AE3264560B3029ED9F1B84030"/>
  </w:style>
  <w:style w:type="paragraph" w:customStyle="1" w:styleId="86A3523B014B4DFBB74A31ADA1370AD6">
    <w:name w:val="86A3523B014B4DFBB74A31ADA1370AD6"/>
  </w:style>
  <w:style w:type="paragraph" w:customStyle="1" w:styleId="DED852CE90A9494B9DC84BEDAB97EFE7">
    <w:name w:val="DED852CE90A9494B9DC84BEDAB97EFE7"/>
  </w:style>
  <w:style w:type="paragraph" w:customStyle="1" w:styleId="DC5B99B595D24D769CC875A422586B3F">
    <w:name w:val="DC5B99B595D24D769CC875A422586B3F"/>
  </w:style>
  <w:style w:type="paragraph" w:customStyle="1" w:styleId="BEB008785A7D4425980A94F14239AA08">
    <w:name w:val="BEB008785A7D4425980A94F14239AA08"/>
  </w:style>
  <w:style w:type="paragraph" w:customStyle="1" w:styleId="C7D9FAA8AD8B4099B09ED4CD2E8110FF">
    <w:name w:val="C7D9FAA8AD8B4099B09ED4CD2E8110FF"/>
  </w:style>
  <w:style w:type="paragraph" w:customStyle="1" w:styleId="61414F62BA48400690584DF72280DB6A">
    <w:name w:val="61414F62BA48400690584DF72280DB6A"/>
  </w:style>
  <w:style w:type="paragraph" w:customStyle="1" w:styleId="94B8122935424088AA56D0F912133699">
    <w:name w:val="94B8122935424088AA56D0F912133699"/>
  </w:style>
  <w:style w:type="paragraph" w:customStyle="1" w:styleId="AEABCAEBA6AF4795B5281E14F9CFD8EC">
    <w:name w:val="AEABCAEBA6AF4795B5281E14F9CFD8EC"/>
  </w:style>
  <w:style w:type="paragraph" w:customStyle="1" w:styleId="1AB51793D5EB48EE8A90F17620AE18EC">
    <w:name w:val="1AB51793D5EB48EE8A90F17620AE18EC"/>
  </w:style>
  <w:style w:type="paragraph" w:customStyle="1" w:styleId="48D6BDB590B749D7BBFA5F40A986F2E0">
    <w:name w:val="48D6BDB590B749D7BBFA5F40A986F2E0"/>
  </w:style>
  <w:style w:type="paragraph" w:customStyle="1" w:styleId="C39BF0DF2B964AF3870955AA6285C926">
    <w:name w:val="C39BF0DF2B964AF3870955AA6285C926"/>
  </w:style>
  <w:style w:type="paragraph" w:customStyle="1" w:styleId="0B734E2E9AB94C38BCECC05A0FDAE949">
    <w:name w:val="0B734E2E9AB94C38BCECC05A0FDAE949"/>
  </w:style>
  <w:style w:type="paragraph" w:customStyle="1" w:styleId="68C66C3ADE234B98B23DCB217CD74249">
    <w:name w:val="68C66C3ADE234B98B23DCB217CD74249"/>
  </w:style>
  <w:style w:type="paragraph" w:customStyle="1" w:styleId="809EB941CADB4E28A282B3EA38EC4FDA">
    <w:name w:val="809EB941CADB4E28A282B3EA38EC4FDA"/>
  </w:style>
  <w:style w:type="paragraph" w:customStyle="1" w:styleId="F117FAE226F04FFA8E788671FFC0322F">
    <w:name w:val="F117FAE226F04FFA8E788671FFC0322F"/>
  </w:style>
  <w:style w:type="paragraph" w:customStyle="1" w:styleId="8213DD7AFF914D0BB08EC5197AEFABF7">
    <w:name w:val="8213DD7AFF914D0BB08EC5197AEFABF7"/>
  </w:style>
  <w:style w:type="paragraph" w:customStyle="1" w:styleId="352FD350DEF54DBD9241D56D03671622">
    <w:name w:val="352FD350DEF54DBD9241D56D03671622"/>
  </w:style>
  <w:style w:type="character" w:styleId="Textodelmarcadordeposicin">
    <w:name w:val="Placeholder Text"/>
    <w:basedOn w:val="Fuentedeprrafopredeter"/>
    <w:uiPriority w:val="99"/>
    <w:semiHidden/>
    <w:rsid w:val="004C1A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 Office</Template>
  <TotalTime>1502</TotalTime>
  <Pages>12</Pages>
  <Words>1094</Words>
  <Characters>6018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Monsalve Alfonso</dc:creator>
  <cp:keywords/>
  <dc:description/>
  <cp:lastModifiedBy>Daniel León</cp:lastModifiedBy>
  <cp:revision>23</cp:revision>
  <dcterms:created xsi:type="dcterms:W3CDTF">2023-03-21T00:42:00Z</dcterms:created>
  <dcterms:modified xsi:type="dcterms:W3CDTF">2023-03-22T02:52:00Z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59e3f017-1a9e-46c5-8269-e6d387a83343</vt:lpwstr>
  </property>
</Properties>
</file>